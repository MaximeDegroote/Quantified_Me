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282E" w14:textId="135F3808" w:rsidR="00782830" w:rsidRPr="00DB620C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AU"/>
        </w:rPr>
      </w:pPr>
      <w:r w:rsidRPr="00DB620C">
        <w:rPr>
          <w:b/>
          <w:smallCaps/>
          <w:sz w:val="22"/>
          <w:lang w:val="en-AU"/>
        </w:rPr>
        <w:t>Project</w:t>
      </w:r>
      <w:r w:rsidR="00782830" w:rsidRPr="00DB620C">
        <w:rPr>
          <w:lang w:val="en-AU"/>
        </w:rPr>
        <w:t>:</w:t>
      </w:r>
      <w:r w:rsidR="00782830" w:rsidRPr="00DB620C">
        <w:rPr>
          <w:lang w:val="en-AU"/>
        </w:rPr>
        <w:tab/>
      </w:r>
      <w:r w:rsidRPr="00DB620C">
        <w:rPr>
          <w:lang w:val="en-AU"/>
        </w:rPr>
        <w:t xml:space="preserve">Business Case demo </w:t>
      </w:r>
      <w:proofErr w:type="spellStart"/>
      <w:r w:rsidRPr="00DB620C">
        <w:rPr>
          <w:lang w:val="en-AU"/>
        </w:rPr>
        <w:t>NoordenWind</w:t>
      </w:r>
      <w:proofErr w:type="spellEnd"/>
      <w:r w:rsidR="00265AE2" w:rsidRPr="00DB620C">
        <w:rPr>
          <w:b/>
          <w:smallCaps/>
          <w:sz w:val="22"/>
          <w:lang w:val="en-AU"/>
        </w:rPr>
        <w:t xml:space="preserve"> </w:t>
      </w:r>
    </w:p>
    <w:p w14:paraId="4405D7B7" w14:textId="0B0AB2B6" w:rsidR="00B82BBB" w:rsidRPr="005A0519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>
        <w:rPr>
          <w:b/>
          <w:smallCaps/>
          <w:sz w:val="22"/>
          <w:lang w:val="en-US"/>
        </w:rPr>
        <w:t xml:space="preserve">Version: </w:t>
      </w:r>
      <w:r>
        <w:rPr>
          <w:b/>
          <w:smallCaps/>
          <w:sz w:val="22"/>
          <w:lang w:val="en-US"/>
        </w:rPr>
        <w:tab/>
      </w:r>
      <w:r w:rsidRPr="007E594C">
        <w:rPr>
          <w:smallCaps/>
          <w:sz w:val="22"/>
          <w:lang w:val="en-US"/>
        </w:rPr>
        <w:t>1.0</w:t>
      </w:r>
      <w:r>
        <w:rPr>
          <w:b/>
          <w:smallCaps/>
          <w:sz w:val="22"/>
          <w:lang w:val="en-US"/>
        </w:rPr>
        <w:tab/>
      </w:r>
    </w:p>
    <w:p w14:paraId="581858E8" w14:textId="77777777" w:rsidR="00782830" w:rsidRPr="005A0519" w:rsidRDefault="00782830" w:rsidP="009A1C7A">
      <w:pPr>
        <w:rPr>
          <w:lang w:val="en-US"/>
        </w:rPr>
      </w:pPr>
    </w:p>
    <w:p w14:paraId="2A985358" w14:textId="334A5678" w:rsidR="00214743" w:rsidRDefault="00214743">
      <w:pPr>
        <w:spacing w:after="160" w:line="259" w:lineRule="auto"/>
        <w:rPr>
          <w:lang w:val="en-US"/>
        </w:rPr>
      </w:pPr>
      <w:proofErr w:type="spellStart"/>
      <w:r w:rsidRPr="00214743">
        <w:rPr>
          <w:highlight w:val="yellow"/>
          <w:lang w:val="en-US"/>
        </w:rPr>
        <w:t>Nog</w:t>
      </w:r>
      <w:proofErr w:type="spellEnd"/>
      <w:r w:rsidRPr="00214743">
        <w:rPr>
          <w:highlight w:val="yellow"/>
          <w:lang w:val="en-US"/>
        </w:rPr>
        <w:t xml:space="preserve"> </w:t>
      </w:r>
      <w:proofErr w:type="spellStart"/>
      <w:r w:rsidRPr="00214743">
        <w:rPr>
          <w:highlight w:val="yellow"/>
          <w:lang w:val="en-US"/>
        </w:rPr>
        <w:t>actualiseren</w:t>
      </w:r>
      <w:proofErr w:type="spellEnd"/>
    </w:p>
    <w:p w14:paraId="3917A136" w14:textId="7831D3D4" w:rsidR="00782830" w:rsidRDefault="005C4400">
      <w:pPr>
        <w:spacing w:after="160" w:line="259" w:lineRule="auto"/>
        <w:rPr>
          <w:lang w:val="en-US"/>
        </w:rPr>
      </w:pPr>
      <w:r w:rsidRPr="005C4400">
        <w:rPr>
          <w:lang w:val="en-US"/>
        </w:rPr>
        <w:t>This document will entail all t</w:t>
      </w:r>
      <w:r>
        <w:rPr>
          <w:lang w:val="en-US"/>
        </w:rPr>
        <w:t>he necessary information to</w:t>
      </w:r>
      <w:r w:rsidR="00A36736">
        <w:rPr>
          <w:lang w:val="en-US"/>
        </w:rPr>
        <w:t xml:space="preserve"> successfully </w:t>
      </w:r>
      <w:r w:rsidR="00486455">
        <w:rPr>
          <w:lang w:val="en-US"/>
        </w:rPr>
        <w:t>implement</w:t>
      </w:r>
      <w:r w:rsidR="00A36736">
        <w:rPr>
          <w:lang w:val="en-US"/>
        </w:rPr>
        <w:t xml:space="preserve"> the given project.</w:t>
      </w:r>
    </w:p>
    <w:p w14:paraId="21EADC93" w14:textId="2B6C56F7" w:rsidR="00D21540" w:rsidRDefault="00D21540">
      <w:pPr>
        <w:spacing w:after="160" w:line="259" w:lineRule="auto"/>
        <w:rPr>
          <w:lang w:val="en-US"/>
        </w:rPr>
      </w:pPr>
      <w:r>
        <w:rPr>
          <w:lang w:val="en-US"/>
        </w:rPr>
        <w:t>It is divided in two parts</w:t>
      </w:r>
      <w:r w:rsidR="002D3793">
        <w:rPr>
          <w:lang w:val="en-US"/>
        </w:rPr>
        <w:t>;</w:t>
      </w:r>
      <w:r w:rsidR="00943AEE">
        <w:rPr>
          <w:lang w:val="en-US"/>
        </w:rPr>
        <w:t xml:space="preserve"> the functional documentation which describes what it is our team is building and the technical documentation, which describes how our program </w:t>
      </w:r>
      <w:r w:rsidR="00BA6519">
        <w:rPr>
          <w:lang w:val="en-US"/>
        </w:rPr>
        <w:t>will be build</w:t>
      </w:r>
      <w:r w:rsidR="00943AEE">
        <w:rPr>
          <w:lang w:val="en-US"/>
        </w:rPr>
        <w:t>.</w:t>
      </w:r>
    </w:p>
    <w:p w14:paraId="1CC044F4" w14:textId="172216D7" w:rsidR="00A36736" w:rsidRDefault="00A36736">
      <w:pPr>
        <w:spacing w:after="160" w:line="259" w:lineRule="auto"/>
        <w:rPr>
          <w:lang w:val="en-US"/>
        </w:rPr>
      </w:pPr>
    </w:p>
    <w:sdt>
      <w:sdtPr>
        <w:rPr>
          <w:rFonts w:ascii="Arial" w:hAnsi="Arial" w:eastAsiaTheme="minorEastAsia"/>
          <w:caps w:val="0"/>
          <w:color w:val="auto"/>
          <w:sz w:val="20"/>
          <w:szCs w:val="24"/>
          <w:lang w:val="nl-NL"/>
        </w:rPr>
        <w:id w:val="683942809"/>
        <w:docPartObj>
          <w:docPartGallery w:val="Table of Contents"/>
          <w:docPartUnique/>
        </w:docPartObj>
      </w:sdtPr>
      <w:sdtEndPr>
        <w:rPr>
          <w:b/>
          <w:bCs/>
          <w:noProof/>
          <w:lang w:val="nl-BE"/>
        </w:rPr>
      </w:sdtEndPr>
      <w:sdtContent>
        <w:p w14:paraId="3349D173" w14:textId="0CD9A380" w:rsidR="00A36736" w:rsidRDefault="00A36736">
          <w:pPr>
            <w:pStyle w:val="Kopvaninhoudsopgave"/>
          </w:pPr>
          <w:r>
            <w:t>Contents</w:t>
          </w:r>
        </w:p>
        <w:p w14:paraId="0CC00DF1" w14:textId="3374D4D5" w:rsidR="000708E5" w:rsidRDefault="006A6168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"1-2" \h \z \u </w:instrText>
          </w:r>
          <w:r>
            <w:rPr>
              <w:lang w:val="en-US"/>
            </w:rPr>
            <w:fldChar w:fldCharType="separate"/>
          </w:r>
          <w:hyperlink w:anchor="_Toc628857" w:history="1">
            <w:r w:rsidR="000708E5" w:rsidRPr="00652BD1">
              <w:rPr>
                <w:rStyle w:val="Hyperlink"/>
                <w:lang w:val="en-US"/>
              </w:rPr>
              <w:t>1</w:t>
            </w:r>
            <w:r w:rsidR="000708E5">
              <w:rPr>
                <w:rFonts w:asciiTheme="minorHAnsi" w:hAnsiTheme="minorHAnsi" w:eastAsiaTheme="minorEastAsia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  <w:lang w:val="en-US"/>
              </w:rPr>
              <w:t>Document Properties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_Toc628857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2</w:t>
            </w:r>
            <w:r w:rsidR="000708E5">
              <w:rPr>
                <w:webHidden/>
              </w:rPr>
              <w:fldChar w:fldCharType="end"/>
            </w:r>
          </w:hyperlink>
        </w:p>
        <w:p w14:paraId="3EE37F50" w14:textId="5A7138E0" w:rsidR="000708E5" w:rsidRDefault="00634ED3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58" w:history="1">
            <w:r w:rsidR="000708E5" w:rsidRPr="00652BD1">
              <w:rPr>
                <w:rStyle w:val="Hyperlink"/>
              </w:rPr>
              <w:t>1</w:t>
            </w:r>
            <w:r w:rsidR="000708E5">
              <w:rPr>
                <w:rFonts w:asciiTheme="minorHAnsi" w:hAnsiTheme="minorHAnsi" w:eastAsiaTheme="minorEastAsia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Functional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_Toc628858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97F2B6" w14:textId="7FED9FBA" w:rsidR="000708E5" w:rsidRDefault="00634ED3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59" w:history="1">
            <w:r w:rsidR="000708E5" w:rsidRPr="00652BD1">
              <w:rPr>
                <w:rStyle w:val="Hyperlink"/>
              </w:rPr>
              <w:t>1.1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Project Scope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_Toc628859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46F102" w14:textId="0E010B55" w:rsidR="000708E5" w:rsidRDefault="00634ED3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0" w:history="1">
            <w:r w:rsidR="000708E5" w:rsidRPr="00652BD1">
              <w:rPr>
                <w:rStyle w:val="Hyperlink"/>
              </w:rPr>
              <w:t>1.2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Real World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_Toc628860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149898BF" w14:textId="1C31DA37" w:rsidR="000708E5" w:rsidRDefault="00634ED3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1" w:history="1">
            <w:r w:rsidR="000708E5" w:rsidRPr="00652BD1">
              <w:rPr>
                <w:rStyle w:val="Hyperlink"/>
              </w:rPr>
              <w:t>1.3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Entity Relationship model (ER)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_Toc628861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4</w:t>
            </w:r>
            <w:r w:rsidR="000708E5">
              <w:rPr>
                <w:webHidden/>
              </w:rPr>
              <w:fldChar w:fldCharType="end"/>
            </w:r>
          </w:hyperlink>
        </w:p>
        <w:p w14:paraId="3D2881A6" w14:textId="196C28E9" w:rsidR="000708E5" w:rsidRDefault="00634ED3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2" w:history="1">
            <w:r w:rsidR="000708E5" w:rsidRPr="00652BD1">
              <w:rPr>
                <w:rStyle w:val="Hyperlink"/>
              </w:rPr>
              <w:t>1.4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Entitty Relationship diagram (ERD)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_Toc628862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560281DD" w14:textId="62E3F2F9" w:rsidR="000708E5" w:rsidRDefault="00634ED3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63" w:history="1">
            <w:r w:rsidR="000708E5" w:rsidRPr="00652BD1">
              <w:rPr>
                <w:rStyle w:val="Hyperlink"/>
              </w:rPr>
              <w:t>2</w:t>
            </w:r>
            <w:r w:rsidR="000708E5">
              <w:rPr>
                <w:rFonts w:asciiTheme="minorHAnsi" w:hAnsiTheme="minorHAnsi" w:eastAsiaTheme="minorEastAsia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Technical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_Toc628863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31F4FF05" w14:textId="3DE17130" w:rsidR="00A36736" w:rsidRPr="00A36736" w:rsidRDefault="006A6168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</w:sdtContent>
    </w:sdt>
    <w:p w14:paraId="11D2F38D" w14:textId="733CCEF4" w:rsidR="00A36736" w:rsidRDefault="00A36736">
      <w:pPr>
        <w:spacing w:after="160" w:line="259" w:lineRule="auto"/>
        <w:rPr>
          <w:lang w:val="en-US"/>
        </w:rPr>
      </w:pPr>
    </w:p>
    <w:p w14:paraId="7EDC6DBC" w14:textId="6DE14FE3" w:rsidR="00A36736" w:rsidRDefault="00A3673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C2F700" w14:textId="77777777" w:rsidR="007E594C" w:rsidRPr="0032368E" w:rsidRDefault="007E594C" w:rsidP="007E594C">
      <w:pPr>
        <w:pStyle w:val="Kop1"/>
        <w:keepLines/>
        <w:widowControl/>
        <w:numPr>
          <w:ilvl w:val="0"/>
          <w:numId w:val="21"/>
        </w:numPr>
        <w:pBdr>
          <w:bottom w:val="single" w:sz="4" w:space="1" w:color="8A898E"/>
        </w:pBdr>
        <w:shd w:val="clear" w:color="auto" w:fill="FFFFFF"/>
        <w:tabs>
          <w:tab w:val="num" w:pos="360"/>
          <w:tab w:val="left" w:pos="397"/>
          <w:tab w:val="left" w:pos="510"/>
          <w:tab w:val="left" w:pos="567"/>
          <w:tab w:val="left" w:pos="2835"/>
          <w:tab w:val="left" w:pos="4536"/>
          <w:tab w:val="decimal" w:pos="7938"/>
          <w:tab w:val="left" w:pos="8505"/>
        </w:tabs>
        <w:spacing w:before="120" w:after="60"/>
        <w:contextualSpacing/>
        <w:rPr>
          <w:lang w:val="en-US"/>
        </w:rPr>
      </w:pPr>
      <w:bookmarkStart w:id="0" w:name="_Toc375062333"/>
      <w:bookmarkStart w:id="1" w:name="_Toc452377737"/>
      <w:bookmarkStart w:id="2" w:name="_Toc472518332"/>
      <w:bookmarkStart w:id="3" w:name="_Ref499810381"/>
      <w:bookmarkStart w:id="4" w:name="_Toc528335463"/>
      <w:bookmarkStart w:id="5" w:name="_Toc531690349"/>
      <w:bookmarkStart w:id="6" w:name="_Toc628857"/>
      <w:r w:rsidRPr="0032368E">
        <w:rPr>
          <w:lang w:val="en-US"/>
        </w:rPr>
        <w:lastRenderedPageBreak/>
        <w:t xml:space="preserve">Document </w:t>
      </w:r>
      <w:bookmarkEnd w:id="0"/>
      <w:bookmarkEnd w:id="1"/>
      <w:bookmarkEnd w:id="2"/>
      <w:bookmarkEnd w:id="3"/>
      <w:r w:rsidRPr="0032368E">
        <w:rPr>
          <w:lang w:val="en-US"/>
        </w:rPr>
        <w:t>Properties</w:t>
      </w:r>
      <w:bookmarkEnd w:id="4"/>
      <w:bookmarkEnd w:id="5"/>
      <w:bookmarkEnd w:id="6"/>
    </w:p>
    <w:p w14:paraId="068A8ED9" w14:textId="77777777" w:rsidR="007E594C" w:rsidRPr="0032368E" w:rsidRDefault="007E594C" w:rsidP="007E594C">
      <w:pPr>
        <w:rPr>
          <w:lang w:val="en-US"/>
        </w:rPr>
      </w:pPr>
    </w:p>
    <w:p w14:paraId="0C96D820" w14:textId="4A44D590" w:rsidR="007E594C" w:rsidRPr="0032368E" w:rsidRDefault="007E594C" w:rsidP="007E594C">
      <w:pPr>
        <w:pStyle w:val="Kop4"/>
      </w:pPr>
      <w:r w:rsidRPr="0032368E">
        <w:t>Properties at the start of the document</w:t>
      </w:r>
    </w:p>
    <w:tbl>
      <w:tblPr>
        <w:tblStyle w:val="Rastertabel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680" w:firstRow="0" w:lastRow="0" w:firstColumn="1" w:lastColumn="0" w:noHBand="1" w:noVBand="1"/>
      </w:tblPr>
      <w:tblGrid>
        <w:gridCol w:w="1809"/>
        <w:gridCol w:w="7371"/>
      </w:tblGrid>
      <w:tr w:rsidR="007E594C" w:rsidRPr="0032368E" w14:paraId="557705B4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11EE0D6F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Aut</w:t>
            </w:r>
            <w:r>
              <w:rPr>
                <w:color w:val="EBEBEB" w:themeColor="background1"/>
                <w:lang w:val="en-US"/>
              </w:rPr>
              <w:t>ho</w:t>
            </w:r>
            <w:r w:rsidRPr="0032368E">
              <w:rPr>
                <w:color w:val="EBEBEB" w:themeColor="background1"/>
                <w:lang w:val="en-US"/>
              </w:rPr>
              <w:t>rs</w:t>
            </w:r>
          </w:p>
        </w:tc>
        <w:tc>
          <w:tcPr>
            <w:tcW w:w="7371" w:type="dxa"/>
          </w:tcPr>
          <w:p w14:paraId="74860B93" w14:textId="1F2E8651" w:rsidR="007E594C" w:rsidRPr="0032368E" w:rsidRDefault="00B93393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Maxime Degroote</w:t>
            </w:r>
          </w:p>
        </w:tc>
      </w:tr>
      <w:tr w:rsidR="007E594C" w:rsidRPr="0032368E" w14:paraId="7B1D1C15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5222BB9B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Dat</w:t>
            </w:r>
            <w:r>
              <w:rPr>
                <w:color w:val="EBEBEB" w:themeColor="background1"/>
                <w:lang w:val="en-US"/>
              </w:rPr>
              <w:t>e</w:t>
            </w:r>
          </w:p>
        </w:tc>
        <w:tc>
          <w:tcPr>
            <w:tcW w:w="7371" w:type="dxa"/>
            <w:vAlign w:val="center"/>
          </w:tcPr>
          <w:p w14:paraId="198414C2" w14:textId="50241315" w:rsidR="007E594C" w:rsidRPr="0032368E" w:rsidRDefault="007E594C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feb</w:t>
            </w:r>
            <w:proofErr w:type="spellEnd"/>
            <w:r>
              <w:rPr>
                <w:lang w:val="en-US"/>
              </w:rPr>
              <w:t xml:space="preserve"> 2019</w:t>
            </w:r>
          </w:p>
        </w:tc>
      </w:tr>
    </w:tbl>
    <w:p w14:paraId="26CB4804" w14:textId="77777777" w:rsidR="007E594C" w:rsidRPr="0032368E" w:rsidRDefault="007E594C" w:rsidP="007E594C">
      <w:pPr>
        <w:rPr>
          <w:lang w:val="en-US"/>
        </w:rPr>
      </w:pPr>
    </w:p>
    <w:p w14:paraId="5F969AFE" w14:textId="2054C663" w:rsidR="007E594C" w:rsidRPr="0032368E" w:rsidRDefault="007E594C" w:rsidP="000708E5">
      <w:pPr>
        <w:pStyle w:val="Kop4"/>
      </w:pPr>
      <w:r>
        <w:t>History</w:t>
      </w:r>
    </w:p>
    <w:tbl>
      <w:tblPr>
        <w:tblStyle w:val="Lijsttabel4-Accent1"/>
        <w:tblW w:w="9180" w:type="dxa"/>
        <w:tblLook w:val="0420" w:firstRow="1" w:lastRow="0" w:firstColumn="0" w:lastColumn="0" w:noHBand="0" w:noVBand="1"/>
      </w:tblPr>
      <w:tblGrid>
        <w:gridCol w:w="1696"/>
        <w:gridCol w:w="993"/>
        <w:gridCol w:w="2551"/>
        <w:gridCol w:w="3940"/>
      </w:tblGrid>
      <w:tr w:rsidR="007E594C" w:rsidRPr="0032368E" w14:paraId="6C35C1CF" w14:textId="77777777" w:rsidTr="00D05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FC4DE70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14:paraId="2E963233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51" w:type="dxa"/>
            <w:vAlign w:val="center"/>
          </w:tcPr>
          <w:p w14:paraId="53109B41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940" w:type="dxa"/>
            <w:vAlign w:val="center"/>
          </w:tcPr>
          <w:p w14:paraId="3F20E674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E594C" w:rsidRPr="005815CA" w14:paraId="3ED819C7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55921F3" w14:textId="1F70C98F" w:rsidR="007E594C" w:rsidRPr="0032368E" w:rsidRDefault="00DB620C" w:rsidP="00D056F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7E594C">
              <w:rPr>
                <w:lang w:val="en-US"/>
              </w:rPr>
              <w:t xml:space="preserve"> </w:t>
            </w:r>
            <w:proofErr w:type="spellStart"/>
            <w:r w:rsidR="007E594C">
              <w:rPr>
                <w:lang w:val="en-US"/>
              </w:rPr>
              <w:t>februari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  <w:tc>
          <w:tcPr>
            <w:tcW w:w="993" w:type="dxa"/>
            <w:vAlign w:val="center"/>
          </w:tcPr>
          <w:p w14:paraId="27785BF1" w14:textId="20B0630F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51" w:type="dxa"/>
            <w:vAlign w:val="center"/>
          </w:tcPr>
          <w:p w14:paraId="4F6BFF45" w14:textId="5E4761E9" w:rsidR="007E594C" w:rsidRPr="00823249" w:rsidRDefault="00DB620C" w:rsidP="00D056F4">
            <w:r>
              <w:t>Maxime Degroote</w:t>
            </w:r>
          </w:p>
        </w:tc>
        <w:tc>
          <w:tcPr>
            <w:tcW w:w="3940" w:type="dxa"/>
            <w:vAlign w:val="center"/>
          </w:tcPr>
          <w:p w14:paraId="7D2CE848" w14:textId="1F9FA1C4" w:rsidR="00F67456" w:rsidRPr="00823249" w:rsidRDefault="000708E5" w:rsidP="00D056F4"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</w:p>
        </w:tc>
      </w:tr>
      <w:tr w:rsidR="007E594C" w:rsidRPr="00D252E4" w14:paraId="1C3612A8" w14:textId="77777777" w:rsidTr="00D056F4">
        <w:tc>
          <w:tcPr>
            <w:tcW w:w="1696" w:type="dxa"/>
            <w:vAlign w:val="center"/>
          </w:tcPr>
          <w:p w14:paraId="0361B872" w14:textId="38DD273C" w:rsidR="007E594C" w:rsidRPr="00823249" w:rsidRDefault="00B93393" w:rsidP="00D056F4">
            <w:r>
              <w:t>18 maar 2019</w:t>
            </w:r>
          </w:p>
        </w:tc>
        <w:tc>
          <w:tcPr>
            <w:tcW w:w="993" w:type="dxa"/>
            <w:vAlign w:val="center"/>
          </w:tcPr>
          <w:p w14:paraId="56ED9606" w14:textId="796B7A90" w:rsidR="007E594C" w:rsidRPr="00823249" w:rsidRDefault="00B93393" w:rsidP="00D056F4">
            <w:r>
              <w:t>1.1</w:t>
            </w:r>
          </w:p>
        </w:tc>
        <w:tc>
          <w:tcPr>
            <w:tcW w:w="2551" w:type="dxa"/>
            <w:vAlign w:val="center"/>
          </w:tcPr>
          <w:p w14:paraId="73A14F40" w14:textId="08236CD4" w:rsidR="007E594C" w:rsidRPr="00823249" w:rsidRDefault="00B93393" w:rsidP="00D056F4">
            <w:r>
              <w:t>Maxime Degroote</w:t>
            </w:r>
          </w:p>
        </w:tc>
        <w:tc>
          <w:tcPr>
            <w:tcW w:w="3940" w:type="dxa"/>
            <w:vAlign w:val="center"/>
          </w:tcPr>
          <w:p w14:paraId="0E6A39BF" w14:textId="1512DDE7" w:rsidR="007E594C" w:rsidRPr="00823249" w:rsidRDefault="00B93393" w:rsidP="00D056F4">
            <w:r>
              <w:t xml:space="preserve">Changes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</w:p>
        </w:tc>
      </w:tr>
      <w:tr w:rsidR="007E594C" w:rsidRPr="00D252E4" w14:paraId="57E32B2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1766855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168D72A7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4B74281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233CA42" w14:textId="77777777" w:rsidR="007E594C" w:rsidRPr="00823249" w:rsidRDefault="007E594C" w:rsidP="00D056F4"/>
        </w:tc>
      </w:tr>
      <w:tr w:rsidR="007E594C" w:rsidRPr="00D252E4" w14:paraId="6B5D5C83" w14:textId="77777777" w:rsidTr="00D056F4">
        <w:tc>
          <w:tcPr>
            <w:tcW w:w="1696" w:type="dxa"/>
            <w:vAlign w:val="center"/>
          </w:tcPr>
          <w:p w14:paraId="40FA7312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31D4A76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5BE714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60D680C" w14:textId="77777777" w:rsidR="007E594C" w:rsidRPr="00823249" w:rsidRDefault="007E594C" w:rsidP="00D056F4"/>
        </w:tc>
      </w:tr>
      <w:tr w:rsidR="007E594C" w:rsidRPr="00D252E4" w14:paraId="700BCA98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77B30A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AAF1BD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1ACD0A90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71AF3E7" w14:textId="77777777" w:rsidR="007E594C" w:rsidRPr="00823249" w:rsidRDefault="007E594C" w:rsidP="00D056F4"/>
        </w:tc>
      </w:tr>
      <w:tr w:rsidR="007E594C" w:rsidRPr="00D252E4" w14:paraId="514B51D3" w14:textId="77777777" w:rsidTr="00D056F4">
        <w:tc>
          <w:tcPr>
            <w:tcW w:w="1696" w:type="dxa"/>
            <w:vAlign w:val="center"/>
          </w:tcPr>
          <w:p w14:paraId="0F6815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715E7E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E6F056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54300562" w14:textId="77777777" w:rsidR="007E594C" w:rsidRPr="00823249" w:rsidRDefault="007E594C" w:rsidP="00D056F4"/>
        </w:tc>
      </w:tr>
      <w:tr w:rsidR="007E594C" w:rsidRPr="00D252E4" w14:paraId="1A6A7D40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18EE19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71716B2B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729407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749BDC97" w14:textId="77777777" w:rsidR="007E594C" w:rsidRPr="00823249" w:rsidRDefault="007E594C" w:rsidP="00D056F4"/>
        </w:tc>
      </w:tr>
      <w:tr w:rsidR="007E594C" w:rsidRPr="00D252E4" w14:paraId="17F2E2EF" w14:textId="77777777" w:rsidTr="00D056F4">
        <w:tc>
          <w:tcPr>
            <w:tcW w:w="1696" w:type="dxa"/>
            <w:vAlign w:val="center"/>
          </w:tcPr>
          <w:p w14:paraId="0253C56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2C919B8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57EC9A1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AE11517" w14:textId="77777777" w:rsidR="007E594C" w:rsidRPr="00823249" w:rsidRDefault="007E594C" w:rsidP="00D056F4"/>
        </w:tc>
      </w:tr>
      <w:tr w:rsidR="007E594C" w:rsidRPr="00D252E4" w14:paraId="1AB755F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BF89A8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B4E08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B9A01C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E43D10A" w14:textId="77777777" w:rsidR="007E594C" w:rsidRPr="00823249" w:rsidRDefault="007E594C" w:rsidP="00D056F4"/>
        </w:tc>
      </w:tr>
      <w:tr w:rsidR="007E594C" w:rsidRPr="00D252E4" w14:paraId="5AB728CE" w14:textId="77777777" w:rsidTr="00D056F4">
        <w:tc>
          <w:tcPr>
            <w:tcW w:w="1696" w:type="dxa"/>
            <w:vAlign w:val="center"/>
          </w:tcPr>
          <w:p w14:paraId="066A66D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3AF8D63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73FFDEF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CFDABDD" w14:textId="77777777" w:rsidR="007E594C" w:rsidRPr="00823249" w:rsidRDefault="007E594C" w:rsidP="00D056F4"/>
        </w:tc>
      </w:tr>
      <w:tr w:rsidR="007E594C" w:rsidRPr="00D252E4" w14:paraId="6A7E62EB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3FA559D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4574D311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DD208F8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DAEEB1B" w14:textId="77777777" w:rsidR="007E594C" w:rsidRPr="00823249" w:rsidRDefault="007E594C" w:rsidP="00D056F4"/>
        </w:tc>
      </w:tr>
      <w:tr w:rsidR="007E594C" w:rsidRPr="00D252E4" w14:paraId="4581D841" w14:textId="77777777" w:rsidTr="00D056F4">
        <w:tc>
          <w:tcPr>
            <w:tcW w:w="1696" w:type="dxa"/>
            <w:vAlign w:val="center"/>
          </w:tcPr>
          <w:p w14:paraId="0DA5B1CF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8A2FCE9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FCD3EA7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FE9557F" w14:textId="77777777" w:rsidR="007E594C" w:rsidRPr="00823249" w:rsidRDefault="007E594C" w:rsidP="00D056F4"/>
        </w:tc>
      </w:tr>
      <w:tr w:rsidR="007E594C" w:rsidRPr="00D252E4" w14:paraId="530B47E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1521DC4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64CAE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6C05412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B65FF98" w14:textId="77777777" w:rsidR="007E594C" w:rsidRPr="00823249" w:rsidRDefault="007E594C" w:rsidP="00D056F4"/>
        </w:tc>
      </w:tr>
      <w:tr w:rsidR="007E594C" w:rsidRPr="00D252E4" w14:paraId="02564F20" w14:textId="77777777" w:rsidTr="00D056F4">
        <w:tc>
          <w:tcPr>
            <w:tcW w:w="1696" w:type="dxa"/>
            <w:vAlign w:val="center"/>
          </w:tcPr>
          <w:p w14:paraId="72D15E86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5242813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3722423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853CFC3" w14:textId="77777777" w:rsidR="007E594C" w:rsidRPr="00823249" w:rsidRDefault="007E594C" w:rsidP="00D056F4"/>
        </w:tc>
      </w:tr>
    </w:tbl>
    <w:p w14:paraId="44262596" w14:textId="77777777" w:rsidR="007E594C" w:rsidRPr="00823249" w:rsidRDefault="007E594C" w:rsidP="007E594C"/>
    <w:p w14:paraId="067CD6B9" w14:textId="6F4B7E55" w:rsidR="007E594C" w:rsidRPr="00823249" w:rsidRDefault="007E594C" w:rsidP="000708E5">
      <w:pPr>
        <w:pStyle w:val="Kop4"/>
      </w:pPr>
      <w:r w:rsidRPr="00823249">
        <w:t>Actual status</w:t>
      </w:r>
    </w:p>
    <w:tbl>
      <w:tblPr>
        <w:tblStyle w:val="Rastertabel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480" w:firstRow="0" w:lastRow="0" w:firstColumn="1" w:lastColumn="0" w:noHBand="0" w:noVBand="1"/>
      </w:tblPr>
      <w:tblGrid>
        <w:gridCol w:w="1809"/>
        <w:gridCol w:w="7371"/>
      </w:tblGrid>
      <w:tr w:rsidR="007E594C" w:rsidRPr="00D252E4" w14:paraId="4D7029B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</w:tcPr>
          <w:p w14:paraId="7E46188C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Status</w:t>
            </w:r>
          </w:p>
        </w:tc>
        <w:tc>
          <w:tcPr>
            <w:tcW w:w="7371" w:type="dxa"/>
            <w:shd w:val="clear" w:color="auto" w:fill="auto"/>
          </w:tcPr>
          <w:p w14:paraId="6228AC8B" w14:textId="77777777" w:rsidR="007E594C" w:rsidRPr="0032368E" w:rsidRDefault="007E594C" w:rsidP="00D0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368E">
              <w:rPr>
                <w:lang w:val="en-US"/>
              </w:rPr>
              <w:t>Draft</w:t>
            </w:r>
          </w:p>
        </w:tc>
      </w:tr>
    </w:tbl>
    <w:p w14:paraId="77C2B365" w14:textId="03691452" w:rsidR="007E594C" w:rsidRDefault="007E594C">
      <w:pPr>
        <w:spacing w:after="160" w:line="259" w:lineRule="auto"/>
        <w:rPr>
          <w:lang w:val="en-US"/>
        </w:rPr>
      </w:pPr>
    </w:p>
    <w:p w14:paraId="713D2D2E" w14:textId="4DC1C376" w:rsidR="007E594C" w:rsidRDefault="007E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D47B25B" w14:textId="603FF51B" w:rsidR="00A36736" w:rsidRDefault="00A36736" w:rsidP="00A36736">
      <w:pPr>
        <w:pStyle w:val="Kop1"/>
      </w:pPr>
      <w:bookmarkStart w:id="7" w:name="_Toc628858"/>
      <w:r>
        <w:lastRenderedPageBreak/>
        <w:t>Functional documentation</w:t>
      </w:r>
      <w:bookmarkEnd w:id="7"/>
    </w:p>
    <w:p w14:paraId="52FC67E5" w14:textId="7889CF4A" w:rsidR="00A10917" w:rsidRPr="00A10917" w:rsidRDefault="00A10917" w:rsidP="00A10917">
      <w:pPr>
        <w:rPr>
          <w:lang w:val="en-US"/>
        </w:rPr>
      </w:pPr>
      <w:r w:rsidRPr="00A10917">
        <w:rPr>
          <w:lang w:val="en-US"/>
        </w:rPr>
        <w:t>This section describes what the sof</w:t>
      </w:r>
      <w:r>
        <w:rPr>
          <w:lang w:val="en-US"/>
        </w:rPr>
        <w:t>tware will do we are building.</w:t>
      </w:r>
    </w:p>
    <w:p w14:paraId="59236274" w14:textId="61E83123" w:rsidR="006E0EAE" w:rsidRDefault="0046398B" w:rsidP="006C5338">
      <w:pPr>
        <w:pStyle w:val="Kop2"/>
      </w:pPr>
      <w:bookmarkStart w:id="8" w:name="_Toc628859"/>
      <w:r>
        <w:rPr>
          <w:caps w:val="0"/>
        </w:rPr>
        <w:t xml:space="preserve">Project </w:t>
      </w:r>
      <w:r w:rsidRPr="006C5338">
        <w:rPr>
          <w:caps w:val="0"/>
        </w:rPr>
        <w:t>Scope</w:t>
      </w:r>
      <w:bookmarkEnd w:id="8"/>
    </w:p>
    <w:p w14:paraId="66EA3B1D" w14:textId="2E206750" w:rsidR="003E6FEF" w:rsidRPr="003E6FEF" w:rsidRDefault="00217E11" w:rsidP="003E6FEF">
      <w:pPr>
        <w:rPr>
          <w:lang w:val="en-US"/>
        </w:rPr>
      </w:pPr>
      <w:r>
        <w:rPr>
          <w:lang w:val="en-US"/>
        </w:rPr>
        <w:t>Context: in the course ‘</w:t>
      </w:r>
      <w:r w:rsidR="00F67456">
        <w:rPr>
          <w:lang w:val="en-US"/>
        </w:rPr>
        <w:t xml:space="preserve">Databases, </w:t>
      </w:r>
      <w:proofErr w:type="spellStart"/>
      <w:r w:rsidR="00F67456">
        <w:rPr>
          <w:lang w:val="en-US"/>
        </w:rPr>
        <w:t>Statistiek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en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netwerkmodellering</w:t>
      </w:r>
      <w:proofErr w:type="spellEnd"/>
      <w:r>
        <w:rPr>
          <w:lang w:val="en-US"/>
        </w:rPr>
        <w:t xml:space="preserve">’ teams </w:t>
      </w:r>
      <w:r w:rsidR="00F67456">
        <w:rPr>
          <w:lang w:val="en-US"/>
        </w:rPr>
        <w:t>work together</w:t>
      </w:r>
      <w:r>
        <w:rPr>
          <w:lang w:val="en-US"/>
        </w:rPr>
        <w:t xml:space="preserve"> to deliver a project </w:t>
      </w:r>
      <w:r w:rsidR="00F67456">
        <w:rPr>
          <w:lang w:val="en-US"/>
        </w:rPr>
        <w:t>based on a relational database starting from a given business case</w:t>
      </w:r>
      <w:r>
        <w:rPr>
          <w:lang w:val="en-US"/>
        </w:rPr>
        <w:t>.</w:t>
      </w:r>
      <w:r w:rsidR="004E338A">
        <w:rPr>
          <w:lang w:val="en-US"/>
        </w:rPr>
        <w:t xml:space="preserve"> The case that I chose is called </w:t>
      </w:r>
      <w:proofErr w:type="spellStart"/>
      <w:r w:rsidR="004E338A">
        <w:rPr>
          <w:lang w:val="en-US"/>
        </w:rPr>
        <w:t>Quantified_Me</w:t>
      </w:r>
      <w:proofErr w:type="spellEnd"/>
      <w:r w:rsidR="00872CB7">
        <w:rPr>
          <w:lang w:val="en-US"/>
        </w:rPr>
        <w:t>.</w:t>
      </w:r>
    </w:p>
    <w:p w14:paraId="1C42ED91" w14:textId="76DAF93F" w:rsidR="00B86652" w:rsidRDefault="00A76CE1" w:rsidP="006C5338">
      <w:pPr>
        <w:pStyle w:val="Kop3"/>
      </w:pPr>
      <w:r w:rsidRPr="006C5338">
        <w:t>Project</w:t>
      </w:r>
      <w:r>
        <w:t xml:space="preserve"> justification</w:t>
      </w:r>
    </w:p>
    <w:p w14:paraId="4998D65B" w14:textId="364BB12A" w:rsidR="00A76CE1" w:rsidRDefault="00AE75C5" w:rsidP="00A76CE1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Quantified_Me</w:t>
      </w:r>
      <w:proofErr w:type="spellEnd"/>
      <w:r>
        <w:rPr>
          <w:lang w:val="en-US"/>
        </w:rPr>
        <w:t xml:space="preserve"> </w:t>
      </w:r>
      <w:r w:rsidR="009C78F9">
        <w:rPr>
          <w:lang w:val="en-US"/>
        </w:rPr>
        <w:t>we want to make your physical progress visible.</w:t>
      </w:r>
      <w:r w:rsidR="00877050">
        <w:rPr>
          <w:lang w:val="en-US"/>
        </w:rPr>
        <w:t xml:space="preserve"> By doing this </w:t>
      </w:r>
      <w:r w:rsidR="00E14B3D">
        <w:rPr>
          <w:lang w:val="en-US"/>
        </w:rPr>
        <w:t>your progress will be easier to track and to adjust.</w:t>
      </w:r>
    </w:p>
    <w:p w14:paraId="292932C4" w14:textId="2E3FCBD2" w:rsidR="00A76CE1" w:rsidRDefault="00A76CE1" w:rsidP="006C5338">
      <w:pPr>
        <w:pStyle w:val="Kop3"/>
      </w:pPr>
      <w:r w:rsidRPr="00E14B3D">
        <w:rPr>
          <w:lang w:val="en-AU"/>
        </w:rPr>
        <w:t>project scope</w:t>
      </w:r>
    </w:p>
    <w:p w14:paraId="607AF1A8" w14:textId="03C4E44D" w:rsidR="00A76CE1" w:rsidRDefault="008825CC" w:rsidP="00A76CE1">
      <w:pPr>
        <w:rPr>
          <w:lang w:val="en-US"/>
        </w:rPr>
      </w:pPr>
      <w:r w:rsidRPr="008825CC">
        <w:rPr>
          <w:lang w:val="en-US"/>
        </w:rPr>
        <w:t>This project will consist of creating a</w:t>
      </w:r>
      <w:r w:rsidR="00FA5076">
        <w:rPr>
          <w:lang w:val="en-US"/>
        </w:rPr>
        <w:t xml:space="preserve"> relational database for the </w:t>
      </w:r>
      <w:r w:rsidR="00877050">
        <w:rPr>
          <w:lang w:val="en-US"/>
        </w:rPr>
        <w:t>physical</w:t>
      </w:r>
      <w:r w:rsidR="00FA5076">
        <w:rPr>
          <w:lang w:val="en-US"/>
        </w:rPr>
        <w:t xml:space="preserve"> processing</w:t>
      </w:r>
      <w:r w:rsidR="008B2B23">
        <w:rPr>
          <w:lang w:val="en-US"/>
        </w:rPr>
        <w:t>.</w:t>
      </w:r>
      <w:r w:rsidR="00FA5076">
        <w:rPr>
          <w:lang w:val="en-US"/>
        </w:rPr>
        <w:t xml:space="preserve"> The customer has </w:t>
      </w:r>
      <w:r w:rsidR="008B2B23">
        <w:rPr>
          <w:lang w:val="en-US"/>
        </w:rPr>
        <w:t xml:space="preserve">to wear a sports watch to </w:t>
      </w:r>
      <w:r w:rsidR="00CB23A6">
        <w:rPr>
          <w:lang w:val="en-US"/>
        </w:rPr>
        <w:t xml:space="preserve">measure his/her results. </w:t>
      </w:r>
      <w:r w:rsidR="00FA5076">
        <w:rPr>
          <w:lang w:val="en-US"/>
        </w:rPr>
        <w:t xml:space="preserve"> The database should be able to answer them.</w:t>
      </w:r>
    </w:p>
    <w:p w14:paraId="7EBCCA65" w14:textId="7D0C217B" w:rsidR="00FA5076" w:rsidRDefault="00FA5076" w:rsidP="00FA5076">
      <w:pPr>
        <w:pStyle w:val="Kop3"/>
      </w:pPr>
      <w:r>
        <w:t>Not in scope</w:t>
      </w:r>
    </w:p>
    <w:p w14:paraId="556D7088" w14:textId="10BB116E" w:rsidR="00FA5076" w:rsidRPr="00FA5076" w:rsidRDefault="00FA5076" w:rsidP="00FA5076">
      <w:pPr>
        <w:rPr>
          <w:lang w:val="en-US"/>
        </w:rPr>
      </w:pPr>
      <w:r>
        <w:rPr>
          <w:lang w:val="en-US"/>
        </w:rPr>
        <w:t>The solution is limited to the given business input. No extend to accountancy or CRM (customer relation management).</w:t>
      </w:r>
    </w:p>
    <w:p w14:paraId="7333A2B4" w14:textId="2C23B5E7" w:rsidR="00A76CE1" w:rsidRDefault="00A76CE1" w:rsidP="006C5338">
      <w:pPr>
        <w:pStyle w:val="Kop3"/>
      </w:pPr>
      <w:r>
        <w:t>project success</w:t>
      </w:r>
    </w:p>
    <w:p w14:paraId="44C5D674" w14:textId="6E40F759" w:rsidR="00FA5076" w:rsidRDefault="00FA5076" w:rsidP="00FA5076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entity relation model can be understand by the customer.</w:t>
      </w:r>
    </w:p>
    <w:p w14:paraId="710636CE" w14:textId="579686FF" w:rsidR="00A76CE1" w:rsidRPr="00FA5076" w:rsidRDefault="00FA5076" w:rsidP="00FA5076">
      <w:pPr>
        <w:pStyle w:val="Lijstalinea"/>
        <w:numPr>
          <w:ilvl w:val="0"/>
          <w:numId w:val="22"/>
        </w:numPr>
        <w:rPr>
          <w:lang w:val="en-US"/>
        </w:rPr>
      </w:pPr>
      <w:r w:rsidRPr="00FA5076">
        <w:rPr>
          <w:lang w:val="en-US"/>
        </w:rPr>
        <w:t>The relational database gives answer to the given business questions.</w:t>
      </w:r>
    </w:p>
    <w:p w14:paraId="1B35960A" w14:textId="3D3F67C1" w:rsidR="00A76CE1" w:rsidRDefault="00A76CE1" w:rsidP="006C5338">
      <w:pPr>
        <w:pStyle w:val="Kop3"/>
      </w:pPr>
      <w:r>
        <w:t>project deliverables</w:t>
      </w:r>
    </w:p>
    <w:p w14:paraId="65CBFF6D" w14:textId="46ED8675" w:rsidR="00554C42" w:rsidRDefault="00FA5076" w:rsidP="00B048E8">
      <w:pPr>
        <w:rPr>
          <w:lang w:val="en-US"/>
        </w:rPr>
      </w:pPr>
      <w:r>
        <w:rPr>
          <w:lang w:val="en-US"/>
        </w:rPr>
        <w:t>On regular</w:t>
      </w:r>
      <w:r w:rsidR="00554C42">
        <w:rPr>
          <w:lang w:val="en-US"/>
        </w:rPr>
        <w:t xml:space="preserve"> </w:t>
      </w:r>
      <w:r>
        <w:rPr>
          <w:lang w:val="en-US"/>
        </w:rPr>
        <w:t>base this Specification ‘</w:t>
      </w:r>
      <w:proofErr w:type="spellStart"/>
      <w:r>
        <w:rPr>
          <w:lang w:val="en-US"/>
        </w:rPr>
        <w:t>lastenboek</w:t>
      </w:r>
      <w:proofErr w:type="spellEnd"/>
      <w:r>
        <w:rPr>
          <w:lang w:val="en-US"/>
        </w:rPr>
        <w:t xml:space="preserve">” will be updated on </w:t>
      </w:r>
      <w:proofErr w:type="spellStart"/>
      <w:r>
        <w:rPr>
          <w:lang w:val="en-US"/>
        </w:rPr>
        <w:t>Github</w:t>
      </w:r>
      <w:proofErr w:type="spellEnd"/>
      <w:r w:rsidR="00554C42">
        <w:rPr>
          <w:lang w:val="en-US"/>
        </w:rPr>
        <w:t>:</w:t>
      </w:r>
    </w:p>
    <w:p w14:paraId="2D323A51" w14:textId="0F8A5431" w:rsidR="00554C42" w:rsidRDefault="00554C42" w:rsidP="00554C42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Progress reports</w:t>
      </w:r>
    </w:p>
    <w:p w14:paraId="48CC89F5" w14:textId="4CE00B74" w:rsidR="00554C42" w:rsidRDefault="00554C42" w:rsidP="00554C42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Issue reports</w:t>
      </w:r>
    </w:p>
    <w:p w14:paraId="4A243DE7" w14:textId="591444ED" w:rsidR="00554C42" w:rsidRPr="00554C42" w:rsidRDefault="00554C42" w:rsidP="00554C42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Meeting notes</w:t>
      </w:r>
    </w:p>
    <w:p w14:paraId="36906595" w14:textId="77777777" w:rsidR="007236E4" w:rsidRDefault="007236E4" w:rsidP="00B86652">
      <w:pPr>
        <w:rPr>
          <w:lang w:val="en-US"/>
        </w:rPr>
      </w:pPr>
    </w:p>
    <w:p w14:paraId="5BFAEB16" w14:textId="38035AA1" w:rsidR="00117205" w:rsidRDefault="0046398B" w:rsidP="006C5338">
      <w:pPr>
        <w:pStyle w:val="Kop2"/>
      </w:pPr>
      <w:bookmarkStart w:id="9" w:name="_Toc628860"/>
      <w:r>
        <w:rPr>
          <w:caps w:val="0"/>
        </w:rPr>
        <w:t>Real World</w:t>
      </w:r>
      <w:bookmarkEnd w:id="9"/>
    </w:p>
    <w:p w14:paraId="21F24AB4" w14:textId="52574289" w:rsidR="009510F3" w:rsidRPr="009510F3" w:rsidRDefault="00146F28" w:rsidP="009510F3">
      <w:pPr>
        <w:shd w:val="clear" w:color="auto" w:fill="FFFFFF"/>
        <w:spacing w:before="180" w:after="180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Het project </w:t>
      </w:r>
      <w:proofErr w:type="spellStart"/>
      <w:r>
        <w:rPr>
          <w:rFonts w:eastAsia="Times New Roman" w:cs="Arial"/>
          <w:color w:val="2D3B45"/>
          <w:szCs w:val="20"/>
          <w:lang w:eastAsia="nl-BE"/>
        </w:rPr>
        <w:t>Quantified_Me</w:t>
      </w:r>
      <w:proofErr w:type="spellEnd"/>
      <w:r>
        <w:rPr>
          <w:rFonts w:eastAsia="Times New Roman" w:cs="Arial"/>
          <w:color w:val="2D3B45"/>
          <w:szCs w:val="20"/>
          <w:lang w:eastAsia="nl-BE"/>
        </w:rPr>
        <w:t xml:space="preserve"> </w:t>
      </w:r>
      <w:r w:rsidR="00194EF1">
        <w:rPr>
          <w:rFonts w:eastAsia="Times New Roman" w:cs="Arial"/>
          <w:color w:val="2D3B45"/>
          <w:szCs w:val="20"/>
          <w:lang w:eastAsia="nl-BE"/>
        </w:rPr>
        <w:t xml:space="preserve">is gelinkt aan de </w:t>
      </w:r>
      <w:proofErr w:type="spellStart"/>
      <w:r w:rsidR="00194EF1">
        <w:rPr>
          <w:rFonts w:eastAsia="Times New Roman" w:cs="Arial"/>
          <w:color w:val="2D3B45"/>
          <w:szCs w:val="20"/>
          <w:lang w:eastAsia="nl-BE"/>
        </w:rPr>
        <w:t>SportInnovatieCampus</w:t>
      </w:r>
      <w:proofErr w:type="spellEnd"/>
      <w:r w:rsidR="00194EF1">
        <w:rPr>
          <w:rFonts w:eastAsia="Times New Roman" w:cs="Arial"/>
          <w:color w:val="2D3B45"/>
          <w:szCs w:val="20"/>
          <w:lang w:eastAsia="nl-BE"/>
        </w:rPr>
        <w:t xml:space="preserve"> van Brugge. </w:t>
      </w:r>
      <w:r w:rsidR="00B523BE">
        <w:rPr>
          <w:rFonts w:eastAsia="Times New Roman" w:cs="Arial"/>
          <w:color w:val="2D3B45"/>
          <w:szCs w:val="20"/>
          <w:lang w:eastAsia="nl-BE"/>
        </w:rPr>
        <w:t>Deze campus is enorm sportgericht waardoor deze opdracht een goede link</w:t>
      </w:r>
      <w:r w:rsidR="004160A6">
        <w:rPr>
          <w:rFonts w:eastAsia="Times New Roman" w:cs="Arial"/>
          <w:color w:val="2D3B45"/>
          <w:szCs w:val="20"/>
          <w:lang w:eastAsia="nl-BE"/>
        </w:rPr>
        <w:t xml:space="preserve"> is.</w:t>
      </w:r>
      <w:r w:rsidR="009510F3" w:rsidRPr="009510F3">
        <w:rPr>
          <w:rFonts w:eastAsia="Times New Roman" w:cs="Arial"/>
          <w:color w:val="2D3B45"/>
          <w:szCs w:val="20"/>
          <w:lang w:eastAsia="nl-BE"/>
        </w:rPr>
        <w:t xml:space="preserve"> In een zeer eenvoudige database worden de belangrijkste gegevens bijhouden. Wat weten we van hun bedrijfsvoering:</w:t>
      </w:r>
    </w:p>
    <w:p w14:paraId="3C880E98" w14:textId="3DCB95FC" w:rsidR="004160A6" w:rsidRDefault="003C5662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Iedereen die deze opdracht heeft gekozen krijgt een </w:t>
      </w:r>
      <w:proofErr w:type="spellStart"/>
      <w:r>
        <w:rPr>
          <w:rFonts w:eastAsia="Times New Roman" w:cs="Arial"/>
          <w:color w:val="2D3B45"/>
          <w:szCs w:val="20"/>
          <w:lang w:eastAsia="nl-BE"/>
        </w:rPr>
        <w:t>Fitbit</w:t>
      </w:r>
      <w:proofErr w:type="spellEnd"/>
      <w:r>
        <w:rPr>
          <w:rFonts w:eastAsia="Times New Roman" w:cs="Arial"/>
          <w:color w:val="2D3B45"/>
          <w:szCs w:val="20"/>
          <w:lang w:eastAsia="nl-BE"/>
        </w:rPr>
        <w:t xml:space="preserve"> of </w:t>
      </w:r>
      <w:proofErr w:type="spellStart"/>
      <w:r>
        <w:rPr>
          <w:rFonts w:eastAsia="Times New Roman" w:cs="Arial"/>
          <w:color w:val="2D3B45"/>
          <w:szCs w:val="20"/>
          <w:lang w:eastAsia="nl-BE"/>
        </w:rPr>
        <w:t>Polar</w:t>
      </w:r>
      <w:proofErr w:type="spellEnd"/>
      <w:r>
        <w:rPr>
          <w:rFonts w:eastAsia="Times New Roman" w:cs="Arial"/>
          <w:color w:val="2D3B45"/>
          <w:szCs w:val="20"/>
          <w:lang w:eastAsia="nl-BE"/>
        </w:rPr>
        <w:t xml:space="preserve"> rond de pols.</w:t>
      </w:r>
    </w:p>
    <w:p w14:paraId="63ABD0DC" w14:textId="77777777" w:rsidR="00312056" w:rsidRDefault="00CD6D70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>Er wordt data bi</w:t>
      </w:r>
      <w:r w:rsidR="003C5662">
        <w:rPr>
          <w:rFonts w:eastAsia="Times New Roman" w:cs="Arial"/>
          <w:color w:val="2D3B45"/>
          <w:szCs w:val="20"/>
          <w:lang w:eastAsia="nl-BE"/>
        </w:rPr>
        <w:t xml:space="preserve">jgehouden doorheen de dagen </w:t>
      </w:r>
      <w:r w:rsidR="00312056">
        <w:rPr>
          <w:rFonts w:eastAsia="Times New Roman" w:cs="Arial"/>
          <w:color w:val="2D3B45"/>
          <w:szCs w:val="20"/>
          <w:lang w:eastAsia="nl-BE"/>
        </w:rPr>
        <w:t>die zullen verschillen van persoon tot persoon afhangend van welke sport hij/zij beoefend.</w:t>
      </w:r>
    </w:p>
    <w:p w14:paraId="391BEDAE" w14:textId="77777777" w:rsidR="00217D75" w:rsidRDefault="00536568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De persoons’ gewicht wordt bijgehouden en onderzoekt correlaties met de stappen die </w:t>
      </w:r>
      <w:r w:rsidR="00217D75">
        <w:rPr>
          <w:rFonts w:eastAsia="Times New Roman" w:cs="Arial"/>
          <w:color w:val="2D3B45"/>
          <w:szCs w:val="20"/>
          <w:lang w:eastAsia="nl-BE"/>
        </w:rPr>
        <w:t>hij/zij doet.</w:t>
      </w:r>
    </w:p>
    <w:p w14:paraId="71E3221B" w14:textId="77777777" w:rsidR="00374ED0" w:rsidRDefault="00217D75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Er wordt een slaap(patroon) bijgehouden </w:t>
      </w:r>
      <w:r w:rsidR="00374ED0">
        <w:rPr>
          <w:rFonts w:eastAsia="Times New Roman" w:cs="Arial"/>
          <w:color w:val="2D3B45"/>
          <w:szCs w:val="20"/>
          <w:lang w:eastAsia="nl-BE"/>
        </w:rPr>
        <w:t xml:space="preserve">en onderzoekt correlaties met </w:t>
      </w:r>
      <w:proofErr w:type="spellStart"/>
      <w:r w:rsidR="00374ED0">
        <w:rPr>
          <w:rFonts w:eastAsia="Times New Roman" w:cs="Arial"/>
          <w:color w:val="2D3B45"/>
          <w:szCs w:val="20"/>
          <w:lang w:eastAsia="nl-BE"/>
        </w:rPr>
        <w:t>activiteitsuren</w:t>
      </w:r>
      <w:proofErr w:type="spellEnd"/>
      <w:r w:rsidR="00374ED0">
        <w:rPr>
          <w:rFonts w:eastAsia="Times New Roman" w:cs="Arial"/>
          <w:color w:val="2D3B45"/>
          <w:szCs w:val="20"/>
          <w:lang w:eastAsia="nl-BE"/>
        </w:rPr>
        <w:t>.</w:t>
      </w:r>
    </w:p>
    <w:p w14:paraId="033F08E0" w14:textId="4EF92D2D" w:rsidR="00B86652" w:rsidRDefault="00374ED0" w:rsidP="00D704DD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</w:pPr>
      <w:r>
        <w:rPr>
          <w:rFonts w:eastAsia="Times New Roman" w:cs="Arial"/>
          <w:color w:val="2D3B45"/>
          <w:szCs w:val="20"/>
          <w:lang w:eastAsia="nl-BE"/>
        </w:rPr>
        <w:t>De voeding en calorieën worden bijgehouden</w:t>
      </w:r>
      <w:r w:rsidR="00D704DD">
        <w:rPr>
          <w:rFonts w:eastAsia="Times New Roman" w:cs="Arial"/>
          <w:color w:val="2D3B45"/>
          <w:szCs w:val="20"/>
          <w:lang w:eastAsia="nl-BE"/>
        </w:rPr>
        <w:t xml:space="preserve"> om de essentiële vorderingen te zien.</w:t>
      </w:r>
    </w:p>
    <w:p w14:paraId="34688E08" w14:textId="682F9092" w:rsidR="0046398B" w:rsidRPr="0046398B" w:rsidRDefault="007B297C" w:rsidP="0046398B">
      <w:pPr>
        <w:pStyle w:val="Kop3"/>
      </w:pPr>
      <w:r>
        <w:lastRenderedPageBreak/>
        <w:t>the</w:t>
      </w:r>
      <w:r w:rsidR="0046398B">
        <w:t xml:space="preserve"> model</w:t>
      </w:r>
    </w:p>
    <w:p w14:paraId="455113A2" w14:textId="17034450" w:rsidR="0046398B" w:rsidRDefault="00107013" w:rsidP="0046398B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73607E9C" wp14:editId="3FEB818E">
            <wp:extent cx="5939790" cy="3341370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B6FD" w14:textId="00272CB1" w:rsidR="0046398B" w:rsidRDefault="0046398B" w:rsidP="009C2980">
      <w:pPr>
        <w:rPr>
          <w:lang w:val="en-US"/>
        </w:rPr>
      </w:pPr>
      <w:r>
        <w:rPr>
          <w:lang w:val="en-US"/>
        </w:rPr>
        <w:t xml:space="preserve">Source of the figure: </w:t>
      </w:r>
      <w:hyperlink r:id="rId12" w:history="1">
        <w:r w:rsidRPr="00723387">
          <w:rPr>
            <w:rStyle w:val="Hyperlink"/>
            <w:lang w:val="en-US"/>
          </w:rPr>
          <w:t>https://www.lucidchart.com/invitations/accept/d68dcd95-05b4-4c4f-8e6f-d234758429ac</w:t>
        </w:r>
      </w:hyperlink>
      <w:r>
        <w:rPr>
          <w:lang w:val="en-US"/>
        </w:rPr>
        <w:t xml:space="preserve"> </w:t>
      </w:r>
    </w:p>
    <w:p w14:paraId="779B97E1" w14:textId="77777777" w:rsidR="0046398B" w:rsidRDefault="0046398B" w:rsidP="009C2980">
      <w:pPr>
        <w:rPr>
          <w:lang w:val="en-US"/>
        </w:rPr>
      </w:pPr>
    </w:p>
    <w:p w14:paraId="055994C7" w14:textId="10CAA66C" w:rsidR="0046398B" w:rsidRPr="0046398B" w:rsidRDefault="0046398B" w:rsidP="0046398B">
      <w:pPr>
        <w:pStyle w:val="Kop3"/>
      </w:pPr>
      <w:r w:rsidRPr="0046398B">
        <w:t>Description</w:t>
      </w:r>
      <w:r>
        <w:t xml:space="preserve"> of the ER</w:t>
      </w:r>
    </w:p>
    <w:p w14:paraId="4FC997B8" w14:textId="77777777" w:rsidR="00F50F95" w:rsidRDefault="00205CBF" w:rsidP="000D7626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proofErr w:type="spellStart"/>
      <w:r w:rsidRPr="00205CBF">
        <w:rPr>
          <w:lang w:val="en-AU" w:eastAsia="nl-NL"/>
        </w:rPr>
        <w:t>Een</w:t>
      </w:r>
      <w:proofErr w:type="spellEnd"/>
      <w:r w:rsidRPr="00205CBF">
        <w:rPr>
          <w:lang w:val="en-AU" w:eastAsia="nl-NL"/>
        </w:rPr>
        <w:t xml:space="preserve"> user </w:t>
      </w:r>
      <w:proofErr w:type="spellStart"/>
      <w:r w:rsidRPr="00205CBF">
        <w:rPr>
          <w:lang w:val="en-AU" w:eastAsia="nl-NL"/>
        </w:rPr>
        <w:t>heeft</w:t>
      </w:r>
      <w:proofErr w:type="spellEnd"/>
      <w:r w:rsidRPr="00205CBF">
        <w:rPr>
          <w:lang w:val="en-AU" w:eastAsia="nl-NL"/>
        </w:rPr>
        <w:t xml:space="preserve"> 1 Fitbit of Polar. </w:t>
      </w:r>
      <w:r w:rsidR="00734C3A" w:rsidRPr="00734C3A">
        <w:rPr>
          <w:lang w:eastAsia="nl-NL"/>
        </w:rPr>
        <w:t>Alle data wordt op een d</w:t>
      </w:r>
      <w:r w:rsidR="00734C3A">
        <w:rPr>
          <w:lang w:eastAsia="nl-NL"/>
        </w:rPr>
        <w:t>atabase van 1 user gezet.</w:t>
      </w:r>
    </w:p>
    <w:p w14:paraId="2E826767" w14:textId="77777777" w:rsidR="00D66307" w:rsidRDefault="00F50F95" w:rsidP="000D7626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Een user </w:t>
      </w:r>
      <w:r w:rsidR="00BD0E62">
        <w:rPr>
          <w:lang w:eastAsia="nl-NL"/>
        </w:rPr>
        <w:t>beschikt over meerdere data die hij in 1 database moet plaatsen</w:t>
      </w:r>
      <w:r w:rsidR="00D66307">
        <w:rPr>
          <w:lang w:eastAsia="nl-NL"/>
        </w:rPr>
        <w:t>.</w:t>
      </w:r>
    </w:p>
    <w:p w14:paraId="7C7B1531" w14:textId="38E7182F" w:rsidR="0046398B" w:rsidRPr="00DB620C" w:rsidRDefault="00D66307" w:rsidP="001F351A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De database beschikt over één of meerdere </w:t>
      </w:r>
      <w:r w:rsidR="00317F06">
        <w:rPr>
          <w:lang w:eastAsia="nl-NL"/>
        </w:rPr>
        <w:t>gegevens die hij erin kan verwerken</w:t>
      </w:r>
    </w:p>
    <w:p w14:paraId="7D4CBF99" w14:textId="410A10FE" w:rsidR="00B86652" w:rsidRDefault="00117205" w:rsidP="006C5338">
      <w:pPr>
        <w:pStyle w:val="Kop2"/>
      </w:pPr>
      <w:bookmarkStart w:id="10" w:name="_Toc628862"/>
      <w:r>
        <w:t xml:space="preserve">Entitty </w:t>
      </w:r>
      <w:r w:rsidR="0046398B">
        <w:t>R</w:t>
      </w:r>
      <w:r>
        <w:t>elation</w:t>
      </w:r>
      <w:r w:rsidR="0046398B">
        <w:t>ship</w:t>
      </w:r>
      <w:r>
        <w:t xml:space="preserve"> diagram</w:t>
      </w:r>
      <w:r w:rsidR="0046398B">
        <w:t xml:space="preserve"> (ERD)</w:t>
      </w:r>
      <w:bookmarkEnd w:id="10"/>
    </w:p>
    <w:p w14:paraId="4C985BD4" w14:textId="220F6CE2" w:rsidR="006C447D" w:rsidRPr="006C447D" w:rsidRDefault="00E9670D" w:rsidP="006C447D">
      <w:pPr>
        <w:rPr>
          <w:lang w:val="en-US"/>
        </w:rPr>
      </w:pPr>
      <w:r>
        <w:rPr>
          <w:noProof/>
        </w:rPr>
        <w:drawing>
          <wp:inline distT="0" distB="0" distL="0" distR="0" wp14:anchorId="44D0DE10" wp14:editId="603BC5B4">
            <wp:extent cx="5939790" cy="334137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6D130BC8" w14:textId="48F37686" w:rsidR="00B86652" w:rsidRDefault="00B86652" w:rsidP="00B86652">
      <w:pPr>
        <w:rPr>
          <w:lang w:val="en-US"/>
        </w:rPr>
      </w:pPr>
    </w:p>
    <w:p w14:paraId="3F202D89" w14:textId="33D1C0E9" w:rsidR="00B86652" w:rsidRDefault="00B86652" w:rsidP="00B86652">
      <w:pPr>
        <w:rPr>
          <w:lang w:val="en-US"/>
        </w:rPr>
      </w:pPr>
    </w:p>
    <w:p w14:paraId="19FCA7BD" w14:textId="742F2B43" w:rsidR="00B37955" w:rsidRDefault="008579C6" w:rsidP="008579C6">
      <w:pPr>
        <w:pStyle w:val="Kop1"/>
      </w:pPr>
      <w:bookmarkStart w:id="12" w:name="_Toc628863"/>
      <w:r>
        <w:t>Technical documentation</w:t>
      </w:r>
      <w:bookmarkEnd w:id="12"/>
    </w:p>
    <w:p w14:paraId="4FF9722F" w14:textId="77777777" w:rsidR="00823CDA" w:rsidRPr="005C4400" w:rsidRDefault="00823CDA" w:rsidP="009A1C7A">
      <w:pPr>
        <w:rPr>
          <w:lang w:val="en-US"/>
        </w:rPr>
      </w:pPr>
    </w:p>
    <w:p w14:paraId="70048607" w14:textId="77777777" w:rsidR="00782830" w:rsidRPr="005C4400" w:rsidRDefault="00782830" w:rsidP="009A1C7A">
      <w:pPr>
        <w:rPr>
          <w:lang w:val="en-US"/>
        </w:rPr>
      </w:pPr>
    </w:p>
    <w:sectPr w:rsidR="00782830" w:rsidRPr="005C4400" w:rsidSect="000708E5">
      <w:headerReference w:type="default" r:id="rId14"/>
      <w:footerReference w:type="even" r:id="rId15"/>
      <w:footerReference w:type="default" r:id="rId16"/>
      <w:pgSz w:w="11906" w:h="16838" w:code="9"/>
      <w:pgMar w:top="1701" w:right="1418" w:bottom="1559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112" w:rsidP="00DE0950" w:rsidRDefault="00380112" w14:paraId="3170DA03" w14:textId="77777777">
      <w:pPr>
        <w:spacing w:after="0"/>
      </w:pPr>
      <w:r>
        <w:separator/>
      </w:r>
    </w:p>
  </w:endnote>
  <w:endnote w:type="continuationSeparator" w:id="0">
    <w:p w:rsidR="00380112" w:rsidP="00DE0950" w:rsidRDefault="00380112" w14:paraId="2F02D75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7352" w14:textId="77777777" w:rsidR="00015478" w:rsidRPr="00274F9E" w:rsidRDefault="00015478" w:rsidP="00274F9E">
    <w:pPr>
      <w:pStyle w:val="Voettekst"/>
    </w:pPr>
    <w:r w:rsidRPr="00274F9E">
      <w:t>Opleiding I Howest I 2015-2016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B92858" w14:paraId="5F9FAB74" w14:textId="77777777" w:rsidTr="00B92858">
      <w:trPr>
        <w:trHeight w:val="169"/>
        <w:jc w:val="right"/>
      </w:trPr>
      <w:tc>
        <w:tcPr>
          <w:tcW w:w="4795" w:type="dxa"/>
          <w:vAlign w:val="center"/>
        </w:tcPr>
        <w:p w14:paraId="5A71A99C" w14:textId="1C912AFD" w:rsidR="00B92858" w:rsidRDefault="000D0293" w:rsidP="000D0293">
          <w:pPr>
            <w:pStyle w:val="Koptekst"/>
            <w:jc w:val="left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715C197A" wp14:editId="22A6A6BF">
                <wp:extent cx="1584960" cy="247335"/>
                <wp:effectExtent l="0" t="0" r="0" b="635"/>
                <wp:docPr id="34" name="Picture 20" descr="A picture containing clipart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K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719" cy="250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E594C">
            <w:rPr>
              <w:caps/>
              <w:color w:val="000000" w:themeColor="text1"/>
            </w:rPr>
            <w:t xml:space="preserve"> </w:t>
          </w:r>
        </w:p>
      </w:tc>
      <w:tc>
        <w:tcPr>
          <w:tcW w:w="250" w:type="pct"/>
          <w:shd w:val="clear" w:color="auto" w:fill="ED008D" w:themeFill="accent2"/>
          <w:vAlign w:val="center"/>
        </w:tcPr>
        <w:p w14:paraId="5584B850" w14:textId="77777777" w:rsidR="00B92858" w:rsidRDefault="00B92858">
          <w:pPr>
            <w:pStyle w:val="Voettekst"/>
            <w:jc w:val="center"/>
            <w:rPr>
              <w:color w:val="EBEBEB" w:themeColor="background1"/>
            </w:rPr>
          </w:pPr>
          <w:r>
            <w:rPr>
              <w:color w:val="EBEBEB" w:themeColor="background1"/>
            </w:rPr>
            <w:fldChar w:fldCharType="begin"/>
          </w:r>
          <w:r>
            <w:rPr>
              <w:color w:val="EBEBEB" w:themeColor="background1"/>
            </w:rPr>
            <w:instrText xml:space="preserve"> PAGE   \* MERGEFORMAT </w:instrText>
          </w:r>
          <w:r>
            <w:rPr>
              <w:color w:val="EBEBEB" w:themeColor="background1"/>
            </w:rPr>
            <w:fldChar w:fldCharType="separate"/>
          </w:r>
          <w:r w:rsidR="004F1AA0">
            <w:rPr>
              <w:noProof/>
              <w:color w:val="EBEBEB" w:themeColor="background1"/>
            </w:rPr>
            <w:t>1</w:t>
          </w:r>
          <w:r>
            <w:rPr>
              <w:noProof/>
              <w:color w:val="EBEBEB" w:themeColor="background1"/>
            </w:rPr>
            <w:fldChar w:fldCharType="end"/>
          </w:r>
        </w:p>
      </w:tc>
    </w:tr>
  </w:tbl>
  <w:p w14:paraId="0B816B8B" w14:textId="77777777" w:rsidR="00015478" w:rsidRPr="002E0F5D" w:rsidRDefault="00015478" w:rsidP="00B9285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112" w:rsidP="00DE0950" w:rsidRDefault="00380112" w14:paraId="36741CA8" w14:textId="77777777">
      <w:pPr>
        <w:spacing w:after="0"/>
      </w:pPr>
      <w:r>
        <w:separator/>
      </w:r>
    </w:p>
  </w:footnote>
  <w:footnote w:type="continuationSeparator" w:id="0">
    <w:p w:rsidR="00380112" w:rsidP="00DE0950" w:rsidRDefault="00380112" w14:paraId="7AA732E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AE791" w14:textId="47D14370" w:rsidR="00015478" w:rsidRDefault="009A1C7A" w:rsidP="009A1C7A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388A5777" wp14:editId="56FC85C0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1173480" cy="461252"/>
          <wp:effectExtent l="0" t="0" r="7620" b="0"/>
          <wp:wrapNone/>
          <wp:docPr id="33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owest-wedeveloppeo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80" cy="461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2858">
      <w:t>Netwerkeconomie Kortrijk</w:t>
    </w:r>
    <w:r w:rsidR="007E594C">
      <w:br/>
    </w:r>
    <w:r w:rsidR="007E594C">
      <w:t>Databases, Statistiek en netwerkmodellering</w:t>
    </w:r>
  </w:p>
  <w:p w14:paraId="1622776D" w14:textId="357A7955" w:rsidR="00B92858" w:rsidRDefault="00B92858" w:rsidP="009A1C7A">
    <w:pPr>
      <w:pStyle w:val="Koptekst"/>
    </w:pPr>
    <w:r>
      <w:t>Academiejaar 201</w:t>
    </w:r>
    <w:r w:rsidR="00534EE6">
      <w:t>8</w:t>
    </w:r>
    <w:r>
      <w:t>-1</w:t>
    </w:r>
    <w:r w:rsidR="00534EE6">
      <w:t>9</w:t>
    </w:r>
    <w:r>
      <w:t xml:space="preserve"> </w:t>
    </w:r>
  </w:p>
  <w:p w14:paraId="368D72BB" w14:textId="77777777" w:rsidR="0046398B" w:rsidRPr="009A1C7A" w:rsidRDefault="0046398B" w:rsidP="009A1C7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FC0"/>
    <w:multiLevelType w:val="hybridMultilevel"/>
    <w:tmpl w:val="CBDAF41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93F"/>
    <w:multiLevelType w:val="hybridMultilevel"/>
    <w:tmpl w:val="E06C0BD4"/>
    <w:lvl w:ilvl="0" w:tplc="478C4404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296C08"/>
    <w:multiLevelType w:val="multilevel"/>
    <w:tmpl w:val="0DA24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D35B76"/>
    <w:multiLevelType w:val="hybridMultilevel"/>
    <w:tmpl w:val="EA46277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912583"/>
    <w:multiLevelType w:val="hybridMultilevel"/>
    <w:tmpl w:val="ADB6B8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4D9"/>
    <w:multiLevelType w:val="hybridMultilevel"/>
    <w:tmpl w:val="543AAEC0"/>
    <w:lvl w:ilvl="0" w:tplc="94B2DFD4">
      <w:numFmt w:val="bullet"/>
      <w:lvlText w:val="-"/>
      <w:lvlJc w:val="left"/>
      <w:pPr>
        <w:ind w:left="1080" w:hanging="720"/>
      </w:pPr>
      <w:rPr>
        <w:rFonts w:hint="default" w:ascii="Arial" w:hAnsi="Arial" w:cs="Arial" w:eastAsiaTheme="minorEastAsia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E57D51"/>
    <w:multiLevelType w:val="hybridMultilevel"/>
    <w:tmpl w:val="ADDC5B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E0B"/>
    <w:multiLevelType w:val="hybridMultilevel"/>
    <w:tmpl w:val="CFF0BC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158D"/>
    <w:multiLevelType w:val="multilevel"/>
    <w:tmpl w:val="EA3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8857B34"/>
    <w:multiLevelType w:val="hybridMultilevel"/>
    <w:tmpl w:val="19E607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53AE9"/>
    <w:multiLevelType w:val="hybridMultilevel"/>
    <w:tmpl w:val="32765F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0EDF"/>
    <w:multiLevelType w:val="multilevel"/>
    <w:tmpl w:val="18C6CFF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1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Kop51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Kop61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Kop71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pStyle w:val="Kop81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pStyle w:val="Kop91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3BE16312"/>
    <w:multiLevelType w:val="hybridMultilevel"/>
    <w:tmpl w:val="09B01D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B4217"/>
    <w:multiLevelType w:val="multilevel"/>
    <w:tmpl w:val="87C2A520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4" w15:restartNumberingAfterBreak="0">
    <w:nsid w:val="60DB076A"/>
    <w:multiLevelType w:val="hybridMultilevel"/>
    <w:tmpl w:val="DFF8AC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45025"/>
    <w:multiLevelType w:val="hybridMultilevel"/>
    <w:tmpl w:val="05AC1208"/>
    <w:lvl w:ilvl="0" w:tplc="1EF4CDAC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23CFB"/>
    <w:multiLevelType w:val="multilevel"/>
    <w:tmpl w:val="776843B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7967EA1"/>
    <w:multiLevelType w:val="hybridMultilevel"/>
    <w:tmpl w:val="6016BD9A"/>
    <w:lvl w:ilvl="0" w:tplc="697086E2">
      <w:start w:val="1"/>
      <w:numFmt w:val="bullet"/>
      <w:pStyle w:val="Lijstalinea"/>
      <w:lvlText w:val=""/>
      <w:lvlJc w:val="left"/>
      <w:pPr>
        <w:ind w:left="360" w:hanging="360"/>
      </w:pPr>
      <w:rPr>
        <w:rFonts w:hint="default" w:ascii="Symbol" w:hAnsi="Symbol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79336788"/>
    <w:multiLevelType w:val="hybridMultilevel"/>
    <w:tmpl w:val="CE5C4B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92646"/>
    <w:multiLevelType w:val="hybridMultilevel"/>
    <w:tmpl w:val="FE9C311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BD0384E"/>
    <w:multiLevelType w:val="hybridMultilevel"/>
    <w:tmpl w:val="AE7C7144"/>
    <w:lvl w:ilvl="0" w:tplc="A912C8E6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13"/>
  </w:num>
  <w:num w:numId="5">
    <w:abstractNumId w:val="16"/>
  </w:num>
  <w:num w:numId="6">
    <w:abstractNumId w:val="16"/>
  </w:num>
  <w:num w:numId="7">
    <w:abstractNumId w:val="1"/>
  </w:num>
  <w:num w:numId="8">
    <w:abstractNumId w:val="5"/>
  </w:num>
  <w:num w:numId="9">
    <w:abstractNumId w:val="18"/>
  </w:num>
  <w:num w:numId="10">
    <w:abstractNumId w:val="16"/>
  </w:num>
  <w:num w:numId="11">
    <w:abstractNumId w:val="16"/>
  </w:num>
  <w:num w:numId="12">
    <w:abstractNumId w:val="20"/>
  </w:num>
  <w:num w:numId="13">
    <w:abstractNumId w:val="12"/>
  </w:num>
  <w:num w:numId="14">
    <w:abstractNumId w:val="6"/>
  </w:num>
  <w:num w:numId="15">
    <w:abstractNumId w:val="14"/>
  </w:num>
  <w:num w:numId="16">
    <w:abstractNumId w:val="9"/>
  </w:num>
  <w:num w:numId="17">
    <w:abstractNumId w:val="7"/>
  </w:num>
  <w:num w:numId="18">
    <w:abstractNumId w:val="4"/>
  </w:num>
  <w:num w:numId="19">
    <w:abstractNumId w:val="10"/>
  </w:num>
  <w:num w:numId="20">
    <w:abstractNumId w:val="0"/>
  </w:num>
  <w:num w:numId="21">
    <w:abstractNumId w:val="2"/>
  </w:num>
  <w:num w:numId="22">
    <w:abstractNumId w:val="3"/>
  </w:num>
  <w:num w:numId="23">
    <w:abstractNumId w:val="8"/>
  </w:num>
  <w:num w:numId="24">
    <w:abstractNumId w:val="19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mirrorMargins/>
  <w:proofState w:spelling="clean"/>
  <w:attachedTemplate r:id="rId1"/>
  <w:linkStyle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sDSzMDQ1sgCRSjpKwanFxZn5eSAFRrUAa5HukywAAAA="/>
  </w:docVars>
  <w:rsids>
    <w:rsidRoot w:val="001546D2"/>
    <w:rsid w:val="00005A76"/>
    <w:rsid w:val="00015478"/>
    <w:rsid w:val="00024E93"/>
    <w:rsid w:val="000254A2"/>
    <w:rsid w:val="00030CA4"/>
    <w:rsid w:val="000363E6"/>
    <w:rsid w:val="000613D0"/>
    <w:rsid w:val="000656B4"/>
    <w:rsid w:val="0006789C"/>
    <w:rsid w:val="000708E5"/>
    <w:rsid w:val="000711F7"/>
    <w:rsid w:val="000718C3"/>
    <w:rsid w:val="000718CC"/>
    <w:rsid w:val="0007587F"/>
    <w:rsid w:val="00095445"/>
    <w:rsid w:val="000967F0"/>
    <w:rsid w:val="00097FB1"/>
    <w:rsid w:val="000A0A5D"/>
    <w:rsid w:val="000B234F"/>
    <w:rsid w:val="000C0CC2"/>
    <w:rsid w:val="000D00A1"/>
    <w:rsid w:val="000D0293"/>
    <w:rsid w:val="000D033C"/>
    <w:rsid w:val="000D278F"/>
    <w:rsid w:val="000D47B7"/>
    <w:rsid w:val="000D7626"/>
    <w:rsid w:val="000E1EF8"/>
    <w:rsid w:val="000F3BAB"/>
    <w:rsid w:val="00107013"/>
    <w:rsid w:val="0010793A"/>
    <w:rsid w:val="00107C5A"/>
    <w:rsid w:val="00112530"/>
    <w:rsid w:val="00113F00"/>
    <w:rsid w:val="00115AC3"/>
    <w:rsid w:val="00117205"/>
    <w:rsid w:val="001405FB"/>
    <w:rsid w:val="00146F28"/>
    <w:rsid w:val="0015112A"/>
    <w:rsid w:val="00153AD0"/>
    <w:rsid w:val="001546D2"/>
    <w:rsid w:val="00164AD4"/>
    <w:rsid w:val="0018349D"/>
    <w:rsid w:val="001872CB"/>
    <w:rsid w:val="00191B01"/>
    <w:rsid w:val="00194EF1"/>
    <w:rsid w:val="0019585E"/>
    <w:rsid w:val="001A0CA5"/>
    <w:rsid w:val="001A10E4"/>
    <w:rsid w:val="001A6A6A"/>
    <w:rsid w:val="001B3766"/>
    <w:rsid w:val="001B4ACC"/>
    <w:rsid w:val="001E0E52"/>
    <w:rsid w:val="001E0EE3"/>
    <w:rsid w:val="001E0F3F"/>
    <w:rsid w:val="001E64D6"/>
    <w:rsid w:val="001E7C1F"/>
    <w:rsid w:val="002022FB"/>
    <w:rsid w:val="00205045"/>
    <w:rsid w:val="00205CBF"/>
    <w:rsid w:val="0021088C"/>
    <w:rsid w:val="00214743"/>
    <w:rsid w:val="00217D75"/>
    <w:rsid w:val="00217E11"/>
    <w:rsid w:val="00225CAD"/>
    <w:rsid w:val="00230063"/>
    <w:rsid w:val="0023274A"/>
    <w:rsid w:val="002515B8"/>
    <w:rsid w:val="00251C06"/>
    <w:rsid w:val="002521C3"/>
    <w:rsid w:val="00263952"/>
    <w:rsid w:val="00265AE2"/>
    <w:rsid w:val="00266A55"/>
    <w:rsid w:val="00270F41"/>
    <w:rsid w:val="00274F9E"/>
    <w:rsid w:val="00277A4A"/>
    <w:rsid w:val="00284E08"/>
    <w:rsid w:val="002A227A"/>
    <w:rsid w:val="002A2669"/>
    <w:rsid w:val="002B4765"/>
    <w:rsid w:val="002B50C2"/>
    <w:rsid w:val="002C2402"/>
    <w:rsid w:val="002C2468"/>
    <w:rsid w:val="002C30A7"/>
    <w:rsid w:val="002D3793"/>
    <w:rsid w:val="002E01E4"/>
    <w:rsid w:val="002E0B47"/>
    <w:rsid w:val="002E0F5D"/>
    <w:rsid w:val="002F3685"/>
    <w:rsid w:val="00310B35"/>
    <w:rsid w:val="00312056"/>
    <w:rsid w:val="00314C3B"/>
    <w:rsid w:val="0031670D"/>
    <w:rsid w:val="00317F06"/>
    <w:rsid w:val="003255C9"/>
    <w:rsid w:val="003313ED"/>
    <w:rsid w:val="003436D3"/>
    <w:rsid w:val="003554CA"/>
    <w:rsid w:val="00361310"/>
    <w:rsid w:val="00365BD8"/>
    <w:rsid w:val="0037289D"/>
    <w:rsid w:val="00374ED0"/>
    <w:rsid w:val="00377540"/>
    <w:rsid w:val="00380112"/>
    <w:rsid w:val="00396DEB"/>
    <w:rsid w:val="0039738F"/>
    <w:rsid w:val="003B38C4"/>
    <w:rsid w:val="003C3AC1"/>
    <w:rsid w:val="003C5662"/>
    <w:rsid w:val="003D5414"/>
    <w:rsid w:val="003E53ED"/>
    <w:rsid w:val="003E6FEF"/>
    <w:rsid w:val="003E799F"/>
    <w:rsid w:val="003F5AE2"/>
    <w:rsid w:val="00403FEC"/>
    <w:rsid w:val="00407588"/>
    <w:rsid w:val="00412A43"/>
    <w:rsid w:val="004131E6"/>
    <w:rsid w:val="004160A6"/>
    <w:rsid w:val="00422A70"/>
    <w:rsid w:val="00453C37"/>
    <w:rsid w:val="0046398B"/>
    <w:rsid w:val="00471FF5"/>
    <w:rsid w:val="00486455"/>
    <w:rsid w:val="004A63AD"/>
    <w:rsid w:val="004A6E25"/>
    <w:rsid w:val="004B169A"/>
    <w:rsid w:val="004D4872"/>
    <w:rsid w:val="004E338A"/>
    <w:rsid w:val="004F1AA0"/>
    <w:rsid w:val="004F3565"/>
    <w:rsid w:val="004F6F1F"/>
    <w:rsid w:val="00501713"/>
    <w:rsid w:val="00521E5B"/>
    <w:rsid w:val="00533C54"/>
    <w:rsid w:val="00534EE6"/>
    <w:rsid w:val="00536568"/>
    <w:rsid w:val="005511CA"/>
    <w:rsid w:val="00554389"/>
    <w:rsid w:val="00554C42"/>
    <w:rsid w:val="00555D55"/>
    <w:rsid w:val="0056050F"/>
    <w:rsid w:val="00563F70"/>
    <w:rsid w:val="00572B77"/>
    <w:rsid w:val="0058216B"/>
    <w:rsid w:val="00586422"/>
    <w:rsid w:val="0059425E"/>
    <w:rsid w:val="005944F8"/>
    <w:rsid w:val="005A0519"/>
    <w:rsid w:val="005A177B"/>
    <w:rsid w:val="005A2F53"/>
    <w:rsid w:val="005C0C58"/>
    <w:rsid w:val="005C2A88"/>
    <w:rsid w:val="005C381E"/>
    <w:rsid w:val="005C4400"/>
    <w:rsid w:val="005C5BD2"/>
    <w:rsid w:val="005C5D19"/>
    <w:rsid w:val="005D13CD"/>
    <w:rsid w:val="005D31C9"/>
    <w:rsid w:val="005E2D75"/>
    <w:rsid w:val="005E3E29"/>
    <w:rsid w:val="00602B4E"/>
    <w:rsid w:val="0062288D"/>
    <w:rsid w:val="006241EF"/>
    <w:rsid w:val="006275E4"/>
    <w:rsid w:val="00631B67"/>
    <w:rsid w:val="00641A27"/>
    <w:rsid w:val="00653B1A"/>
    <w:rsid w:val="00660D68"/>
    <w:rsid w:val="006623CE"/>
    <w:rsid w:val="0066543D"/>
    <w:rsid w:val="0067291D"/>
    <w:rsid w:val="006729D4"/>
    <w:rsid w:val="00677E89"/>
    <w:rsid w:val="006907CD"/>
    <w:rsid w:val="00696682"/>
    <w:rsid w:val="006A239D"/>
    <w:rsid w:val="006A324B"/>
    <w:rsid w:val="006A6168"/>
    <w:rsid w:val="006B2AD0"/>
    <w:rsid w:val="006B6822"/>
    <w:rsid w:val="006C25F7"/>
    <w:rsid w:val="006C447D"/>
    <w:rsid w:val="006C5338"/>
    <w:rsid w:val="006C5777"/>
    <w:rsid w:val="006C72B4"/>
    <w:rsid w:val="006D7B92"/>
    <w:rsid w:val="006E0EAE"/>
    <w:rsid w:val="006E5751"/>
    <w:rsid w:val="00703F33"/>
    <w:rsid w:val="00707C53"/>
    <w:rsid w:val="00713B91"/>
    <w:rsid w:val="007236E4"/>
    <w:rsid w:val="00723D89"/>
    <w:rsid w:val="0072780D"/>
    <w:rsid w:val="007340C0"/>
    <w:rsid w:val="00734C3A"/>
    <w:rsid w:val="00744DC3"/>
    <w:rsid w:val="007747FB"/>
    <w:rsid w:val="00782830"/>
    <w:rsid w:val="0079245A"/>
    <w:rsid w:val="00797AE9"/>
    <w:rsid w:val="007A0BC9"/>
    <w:rsid w:val="007B297C"/>
    <w:rsid w:val="007B5519"/>
    <w:rsid w:val="007B65AF"/>
    <w:rsid w:val="007C478C"/>
    <w:rsid w:val="007C5D68"/>
    <w:rsid w:val="007C73AE"/>
    <w:rsid w:val="007D48EC"/>
    <w:rsid w:val="007E5590"/>
    <w:rsid w:val="007E594C"/>
    <w:rsid w:val="007F2DD3"/>
    <w:rsid w:val="007F57DD"/>
    <w:rsid w:val="008005A0"/>
    <w:rsid w:val="008013E1"/>
    <w:rsid w:val="008113A0"/>
    <w:rsid w:val="0081575C"/>
    <w:rsid w:val="00820A70"/>
    <w:rsid w:val="0082115B"/>
    <w:rsid w:val="00821648"/>
    <w:rsid w:val="00822711"/>
    <w:rsid w:val="00823CDA"/>
    <w:rsid w:val="00832E1F"/>
    <w:rsid w:val="00840528"/>
    <w:rsid w:val="00846DA8"/>
    <w:rsid w:val="00852D75"/>
    <w:rsid w:val="008579C6"/>
    <w:rsid w:val="00867648"/>
    <w:rsid w:val="00872CB7"/>
    <w:rsid w:val="00873428"/>
    <w:rsid w:val="00877050"/>
    <w:rsid w:val="008825CC"/>
    <w:rsid w:val="008838CD"/>
    <w:rsid w:val="0089351B"/>
    <w:rsid w:val="008A54F5"/>
    <w:rsid w:val="008B2B23"/>
    <w:rsid w:val="008B2D4E"/>
    <w:rsid w:val="008C050E"/>
    <w:rsid w:val="008C610E"/>
    <w:rsid w:val="008C710B"/>
    <w:rsid w:val="008D0FBC"/>
    <w:rsid w:val="008D4E88"/>
    <w:rsid w:val="008D6CB0"/>
    <w:rsid w:val="008E1FD3"/>
    <w:rsid w:val="008E250B"/>
    <w:rsid w:val="00912FD7"/>
    <w:rsid w:val="00915DE4"/>
    <w:rsid w:val="00924D9C"/>
    <w:rsid w:val="00943AEE"/>
    <w:rsid w:val="009510F3"/>
    <w:rsid w:val="009606F0"/>
    <w:rsid w:val="009666DA"/>
    <w:rsid w:val="00982367"/>
    <w:rsid w:val="00983058"/>
    <w:rsid w:val="0098420B"/>
    <w:rsid w:val="00986ED3"/>
    <w:rsid w:val="009879C4"/>
    <w:rsid w:val="009A1C7A"/>
    <w:rsid w:val="009B0783"/>
    <w:rsid w:val="009B2ADC"/>
    <w:rsid w:val="009B3F41"/>
    <w:rsid w:val="009C2980"/>
    <w:rsid w:val="009C6B7F"/>
    <w:rsid w:val="009C78F9"/>
    <w:rsid w:val="009D44F0"/>
    <w:rsid w:val="009D7943"/>
    <w:rsid w:val="009D7AAC"/>
    <w:rsid w:val="009E21B5"/>
    <w:rsid w:val="009F3A0C"/>
    <w:rsid w:val="00A033B5"/>
    <w:rsid w:val="00A10917"/>
    <w:rsid w:val="00A141CF"/>
    <w:rsid w:val="00A1712D"/>
    <w:rsid w:val="00A26304"/>
    <w:rsid w:val="00A36736"/>
    <w:rsid w:val="00A4699C"/>
    <w:rsid w:val="00A64F24"/>
    <w:rsid w:val="00A76CE1"/>
    <w:rsid w:val="00A8192C"/>
    <w:rsid w:val="00A90249"/>
    <w:rsid w:val="00AB645E"/>
    <w:rsid w:val="00AE1573"/>
    <w:rsid w:val="00AE75C5"/>
    <w:rsid w:val="00B048E8"/>
    <w:rsid w:val="00B05EF7"/>
    <w:rsid w:val="00B11D91"/>
    <w:rsid w:val="00B16FB7"/>
    <w:rsid w:val="00B20626"/>
    <w:rsid w:val="00B21AD3"/>
    <w:rsid w:val="00B35526"/>
    <w:rsid w:val="00B365EA"/>
    <w:rsid w:val="00B37955"/>
    <w:rsid w:val="00B44E7D"/>
    <w:rsid w:val="00B523BE"/>
    <w:rsid w:val="00B72577"/>
    <w:rsid w:val="00B82BBB"/>
    <w:rsid w:val="00B859BE"/>
    <w:rsid w:val="00B86652"/>
    <w:rsid w:val="00B92858"/>
    <w:rsid w:val="00B93393"/>
    <w:rsid w:val="00BA6519"/>
    <w:rsid w:val="00BA7170"/>
    <w:rsid w:val="00BB3ED9"/>
    <w:rsid w:val="00BD0E62"/>
    <w:rsid w:val="00C21E44"/>
    <w:rsid w:val="00C33EF9"/>
    <w:rsid w:val="00C47DF7"/>
    <w:rsid w:val="00C53D17"/>
    <w:rsid w:val="00C56ADD"/>
    <w:rsid w:val="00C63BE1"/>
    <w:rsid w:val="00C64006"/>
    <w:rsid w:val="00C86274"/>
    <w:rsid w:val="00CA711C"/>
    <w:rsid w:val="00CA7637"/>
    <w:rsid w:val="00CB23A6"/>
    <w:rsid w:val="00CB7BD4"/>
    <w:rsid w:val="00CC00D6"/>
    <w:rsid w:val="00CC24C5"/>
    <w:rsid w:val="00CD37D7"/>
    <w:rsid w:val="00CD6D70"/>
    <w:rsid w:val="00CD6F1F"/>
    <w:rsid w:val="00CE0F18"/>
    <w:rsid w:val="00CF13D1"/>
    <w:rsid w:val="00CF322C"/>
    <w:rsid w:val="00CF4C61"/>
    <w:rsid w:val="00CF6718"/>
    <w:rsid w:val="00D057A4"/>
    <w:rsid w:val="00D07473"/>
    <w:rsid w:val="00D07B3C"/>
    <w:rsid w:val="00D17971"/>
    <w:rsid w:val="00D21540"/>
    <w:rsid w:val="00D2175E"/>
    <w:rsid w:val="00D22164"/>
    <w:rsid w:val="00D22628"/>
    <w:rsid w:val="00D34FC4"/>
    <w:rsid w:val="00D40FAF"/>
    <w:rsid w:val="00D464A9"/>
    <w:rsid w:val="00D66307"/>
    <w:rsid w:val="00D66457"/>
    <w:rsid w:val="00D67CC0"/>
    <w:rsid w:val="00D704DD"/>
    <w:rsid w:val="00D750F3"/>
    <w:rsid w:val="00D95AC8"/>
    <w:rsid w:val="00DA14B6"/>
    <w:rsid w:val="00DB620C"/>
    <w:rsid w:val="00DD2031"/>
    <w:rsid w:val="00DE07B6"/>
    <w:rsid w:val="00DE0950"/>
    <w:rsid w:val="00E001AA"/>
    <w:rsid w:val="00E06CB3"/>
    <w:rsid w:val="00E06CC0"/>
    <w:rsid w:val="00E10EEE"/>
    <w:rsid w:val="00E14B3D"/>
    <w:rsid w:val="00E15B8F"/>
    <w:rsid w:val="00E15B92"/>
    <w:rsid w:val="00E16CBE"/>
    <w:rsid w:val="00E179D0"/>
    <w:rsid w:val="00E25152"/>
    <w:rsid w:val="00E27B33"/>
    <w:rsid w:val="00E379AC"/>
    <w:rsid w:val="00E458C1"/>
    <w:rsid w:val="00E47D22"/>
    <w:rsid w:val="00E53FFB"/>
    <w:rsid w:val="00E56D0A"/>
    <w:rsid w:val="00E62881"/>
    <w:rsid w:val="00E86F74"/>
    <w:rsid w:val="00E939AD"/>
    <w:rsid w:val="00E9670D"/>
    <w:rsid w:val="00EB5891"/>
    <w:rsid w:val="00EB688C"/>
    <w:rsid w:val="00EC52CD"/>
    <w:rsid w:val="00ED00A7"/>
    <w:rsid w:val="00EE3132"/>
    <w:rsid w:val="00EE78D2"/>
    <w:rsid w:val="00EF07C2"/>
    <w:rsid w:val="00EF2D0D"/>
    <w:rsid w:val="00F12536"/>
    <w:rsid w:val="00F12E44"/>
    <w:rsid w:val="00F14AA8"/>
    <w:rsid w:val="00F27F2A"/>
    <w:rsid w:val="00F32DE1"/>
    <w:rsid w:val="00F36A7B"/>
    <w:rsid w:val="00F37A07"/>
    <w:rsid w:val="00F41874"/>
    <w:rsid w:val="00F50F95"/>
    <w:rsid w:val="00F6326C"/>
    <w:rsid w:val="00F63C62"/>
    <w:rsid w:val="00F65431"/>
    <w:rsid w:val="00F66AC1"/>
    <w:rsid w:val="00F67456"/>
    <w:rsid w:val="00F713F2"/>
    <w:rsid w:val="00F8381C"/>
    <w:rsid w:val="00F91C11"/>
    <w:rsid w:val="00FA3EC1"/>
    <w:rsid w:val="00FA5076"/>
    <w:rsid w:val="00FC3EFB"/>
    <w:rsid w:val="00FD2132"/>
    <w:rsid w:val="00FD4C57"/>
    <w:rsid w:val="00FD6C3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E6AAB7C"/>
  <w15:chartTrackingRefBased/>
  <w15:docId w15:val="{4B832C1E-BF58-488E-8DA7-ED396D1F93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7E594C"/>
    <w:pPr>
      <w:spacing w:after="120" w:line="240" w:lineRule="auto"/>
    </w:pPr>
    <w:rPr>
      <w:rFonts w:ascii="Arial" w:hAnsi="Arial" w:eastAsiaTheme="minorEastAsia"/>
      <w:sz w:val="20"/>
      <w:szCs w:val="24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E594C"/>
    <w:pPr>
      <w:keepNext/>
      <w:widowControl w:val="0"/>
      <w:numPr>
        <w:numId w:val="5"/>
      </w:numPr>
      <w:shd w:val="clear" w:color="auto" w:fill="ED008D" w:themeFill="accent2"/>
      <w:outlineLvl w:val="0"/>
    </w:pPr>
    <w:rPr>
      <w:rFonts w:asciiTheme="majorHAnsi" w:hAnsiTheme="majorHAnsi" w:eastAsiaTheme="minorHAnsi"/>
      <w:caps/>
      <w:color w:val="FFFFFF" w:themeColor="background2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E594C"/>
    <w:pPr>
      <w:keepNext/>
      <w:numPr>
        <w:ilvl w:val="1"/>
        <w:numId w:val="5"/>
      </w:numPr>
      <w:pBdr>
        <w:bottom w:val="single" w:color="auto" w:sz="2" w:space="2"/>
      </w:pBdr>
      <w:outlineLvl w:val="1"/>
    </w:pPr>
    <w:rPr>
      <w:rFonts w:asciiTheme="majorHAnsi" w:hAnsiTheme="majorHAnsi"/>
      <w:caps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594C"/>
    <w:pPr>
      <w:keepNext/>
      <w:numPr>
        <w:ilvl w:val="2"/>
        <w:numId w:val="5"/>
      </w:numPr>
      <w:outlineLvl w:val="2"/>
    </w:pPr>
    <w:rPr>
      <w:rFonts w:asciiTheme="majorHAnsi" w:hAnsiTheme="majorHAnsi"/>
      <w:caps/>
      <w:lang w:val="en-US"/>
    </w:rPr>
  </w:style>
  <w:style w:type="paragraph" w:styleId="Kop4">
    <w:name w:val="heading 4"/>
    <w:next w:val="Standaard"/>
    <w:link w:val="Kop4Char"/>
    <w:uiPriority w:val="9"/>
    <w:unhideWhenUsed/>
    <w:qFormat/>
    <w:rsid w:val="007E594C"/>
    <w:pPr>
      <w:keepNext/>
      <w:keepLines/>
      <w:spacing w:after="120" w:line="240" w:lineRule="auto"/>
      <w:outlineLvl w:val="3"/>
    </w:pPr>
    <w:rPr>
      <w:rFonts w:asciiTheme="majorHAnsi" w:hAnsiTheme="majorHAnsi" w:eastAsiaTheme="majorEastAsia" w:cstheme="majorBidi"/>
      <w:iCs/>
      <w:caps/>
      <w:noProof/>
      <w:color w:val="ED008D" w:themeColor="accent2"/>
      <w:sz w:val="20"/>
      <w:szCs w:val="24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7E594C"/>
    <w:rPr>
      <w:rFonts w:asciiTheme="majorHAnsi" w:hAnsiTheme="majorHAnsi"/>
      <w:caps/>
      <w:color w:val="FFFFFF" w:themeColor="background2"/>
      <w:sz w:val="24"/>
      <w:szCs w:val="28"/>
      <w:shd w:val="clear" w:color="auto" w:fill="ED008D" w:themeFill="accent2"/>
      <w:lang w:val="nl-BE"/>
    </w:rPr>
  </w:style>
  <w:style w:type="character" w:styleId="Kop2Char" w:customStyle="1">
    <w:name w:val="Kop 2 Char"/>
    <w:basedOn w:val="Standaardalinea-lettertype"/>
    <w:link w:val="Kop2"/>
    <w:uiPriority w:val="9"/>
    <w:rsid w:val="007E594C"/>
    <w:rPr>
      <w:rFonts w:asciiTheme="majorHAnsi" w:hAnsiTheme="majorHAnsi" w:eastAsiaTheme="minorEastAsia"/>
      <w:caps/>
      <w:sz w:val="20"/>
      <w:szCs w:val="24"/>
      <w:lang w:val="en-US"/>
    </w:rPr>
  </w:style>
  <w:style w:type="character" w:styleId="Kop3Char" w:customStyle="1">
    <w:name w:val="Kop 3 Char"/>
    <w:basedOn w:val="Standaardalinea-lettertype"/>
    <w:link w:val="Kop3"/>
    <w:uiPriority w:val="9"/>
    <w:rsid w:val="007E594C"/>
    <w:rPr>
      <w:rFonts w:asciiTheme="majorHAnsi" w:hAnsiTheme="majorHAnsi" w:eastAsiaTheme="minorEastAsia"/>
      <w:caps/>
      <w:sz w:val="20"/>
      <w:szCs w:val="24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7E594C"/>
    <w:pPr>
      <w:spacing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7E594C"/>
    <w:rPr>
      <w:rFonts w:asciiTheme="majorHAnsi" w:hAnsiTheme="majorHAnsi" w:eastAsiaTheme="majorEastAsia" w:cstheme="majorBidi"/>
      <w:spacing w:val="-10"/>
      <w:kern w:val="28"/>
      <w:sz w:val="56"/>
      <w:szCs w:val="56"/>
      <w:lang w:val="nl-BE"/>
    </w:rPr>
  </w:style>
  <w:style w:type="paragraph" w:styleId="Lijstalinea">
    <w:name w:val="List Paragraph"/>
    <w:aliases w:val="Bulleted list"/>
    <w:basedOn w:val="Standaard"/>
    <w:link w:val="LijstalineaChar"/>
    <w:uiPriority w:val="34"/>
    <w:qFormat/>
    <w:rsid w:val="007E594C"/>
    <w:pPr>
      <w:numPr>
        <w:numId w:val="2"/>
      </w:numPr>
      <w:ind w:left="357" w:hanging="357"/>
      <w:contextualSpacing/>
    </w:pPr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E594C"/>
    <w:rPr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qFormat/>
    <w:rsid w:val="007E594C"/>
    <w:pPr>
      <w:tabs>
        <w:tab w:val="center" w:pos="4536"/>
        <w:tab w:val="right" w:pos="9072"/>
      </w:tabs>
      <w:spacing w:after="0"/>
      <w:jc w:val="right"/>
    </w:pPr>
    <w:rPr>
      <w:color w:val="595959" w:themeColor="text1" w:themeTint="A6"/>
      <w:sz w:val="16"/>
      <w:szCs w:val="16"/>
    </w:rPr>
  </w:style>
  <w:style w:type="character" w:styleId="KoptekstChar" w:customStyle="1">
    <w:name w:val="Koptekst Char"/>
    <w:basedOn w:val="Standaardalinea-lettertype"/>
    <w:link w:val="Koptekst"/>
    <w:uiPriority w:val="99"/>
    <w:rsid w:val="007E594C"/>
    <w:rPr>
      <w:rFonts w:ascii="Arial" w:hAnsi="Arial" w:eastAsiaTheme="minorEastAsia"/>
      <w:color w:val="595959" w:themeColor="text1" w:themeTint="A6"/>
      <w:sz w:val="16"/>
      <w:szCs w:val="16"/>
      <w:lang w:val="nl-BE"/>
    </w:rPr>
  </w:style>
  <w:style w:type="paragraph" w:styleId="Voettekst">
    <w:name w:val="footer"/>
    <w:basedOn w:val="Standaard"/>
    <w:link w:val="VoettekstChar"/>
    <w:uiPriority w:val="99"/>
    <w:unhideWhenUsed/>
    <w:qFormat/>
    <w:rsid w:val="007E594C"/>
    <w:pPr>
      <w:tabs>
        <w:tab w:val="left" w:pos="468"/>
        <w:tab w:val="center" w:pos="4536"/>
        <w:tab w:val="right" w:pos="9072"/>
      </w:tabs>
      <w:spacing w:before="480" w:after="0"/>
    </w:pPr>
    <w:rPr>
      <w:rFonts w:cs="Times New Roman"/>
      <w:color w:val="595959" w:themeColor="text1" w:themeTint="A6"/>
      <w:sz w:val="16"/>
      <w:szCs w:val="16"/>
    </w:rPr>
  </w:style>
  <w:style w:type="character" w:styleId="VoettekstChar" w:customStyle="1">
    <w:name w:val="Voettekst Char"/>
    <w:basedOn w:val="Standaardalinea-lettertype"/>
    <w:link w:val="Voettekst"/>
    <w:uiPriority w:val="99"/>
    <w:rsid w:val="007E594C"/>
    <w:rPr>
      <w:rFonts w:ascii="Arial" w:hAnsi="Arial" w:cs="Times New Roman" w:eastAsiaTheme="minorEastAsia"/>
      <w:color w:val="595959" w:themeColor="text1" w:themeTint="A6"/>
      <w:sz w:val="16"/>
      <w:szCs w:val="16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E594C"/>
    <w:pPr>
      <w:spacing w:before="480" w:after="480"/>
      <w:ind w:left="567" w:right="567"/>
    </w:pPr>
    <w:rPr>
      <w:i/>
      <w:iCs/>
      <w:color w:val="44C8F5" w:themeColor="text2"/>
      <w:sz w:val="28"/>
    </w:rPr>
  </w:style>
  <w:style w:type="character" w:styleId="CitaatChar" w:customStyle="1">
    <w:name w:val="Citaat Char"/>
    <w:basedOn w:val="Standaardalinea-lettertype"/>
    <w:link w:val="Citaat"/>
    <w:uiPriority w:val="29"/>
    <w:rsid w:val="007E594C"/>
    <w:rPr>
      <w:rFonts w:ascii="Arial" w:hAnsi="Arial" w:eastAsiaTheme="minorEastAsia"/>
      <w:i/>
      <w:iCs/>
      <w:color w:val="44C8F5" w:themeColor="text2"/>
      <w:sz w:val="28"/>
      <w:szCs w:val="24"/>
      <w:lang w:val="nl-BE"/>
    </w:rPr>
  </w:style>
  <w:style w:type="character" w:styleId="apple-converted-space" w:customStyle="1">
    <w:name w:val="apple-converted-space"/>
    <w:basedOn w:val="Standaardalinea-lettertype"/>
    <w:rsid w:val="007E594C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E594C"/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7E594C"/>
    <w:rPr>
      <w:rFonts w:ascii="Arial" w:hAnsi="Arial" w:eastAsiaTheme="minorEastAsia"/>
      <w:sz w:val="20"/>
      <w:szCs w:val="24"/>
      <w:lang w:val="nl-BE"/>
    </w:rPr>
  </w:style>
  <w:style w:type="paragraph" w:styleId="Inleidingopsomming" w:customStyle="1">
    <w:name w:val="Inleiding opsomming"/>
    <w:basedOn w:val="Standaard"/>
    <w:link w:val="InleidingopsommingChar"/>
    <w:rsid w:val="007E594C"/>
    <w:rPr>
      <w:szCs w:val="16"/>
    </w:rPr>
  </w:style>
  <w:style w:type="paragraph" w:styleId="Numberedlist" w:customStyle="1">
    <w:name w:val="Numbered list"/>
    <w:basedOn w:val="Lijstalinea"/>
    <w:next w:val="Standaard"/>
    <w:link w:val="NumberedlistChar"/>
    <w:qFormat/>
    <w:rsid w:val="007E594C"/>
    <w:pPr>
      <w:numPr>
        <w:numId w:val="1"/>
      </w:numPr>
      <w:ind w:left="357" w:hanging="357"/>
    </w:pPr>
  </w:style>
  <w:style w:type="character" w:styleId="InleidingopsommingChar" w:customStyle="1">
    <w:name w:val="Inleiding opsomming Char"/>
    <w:basedOn w:val="Standaardalinea-lettertype"/>
    <w:link w:val="Inleidingopsomming"/>
    <w:rsid w:val="007E594C"/>
    <w:rPr>
      <w:rFonts w:ascii="Arial" w:hAnsi="Arial" w:eastAsiaTheme="minorEastAsia"/>
      <w:sz w:val="20"/>
      <w:szCs w:val="16"/>
      <w:lang w:val="nl-BE"/>
    </w:rPr>
  </w:style>
  <w:style w:type="paragraph" w:styleId="Bijschrift">
    <w:name w:val="caption"/>
    <w:next w:val="Standaard"/>
    <w:link w:val="BijschriftChar"/>
    <w:uiPriority w:val="35"/>
    <w:unhideWhenUsed/>
    <w:qFormat/>
    <w:rsid w:val="007E594C"/>
    <w:pPr>
      <w:spacing w:after="240" w:line="240" w:lineRule="auto"/>
    </w:pPr>
    <w:rPr>
      <w:rFonts w:ascii="Calibri" w:hAnsi="Calibri" w:eastAsia="Times New Roman" w:cs="Tahoma"/>
      <w:i/>
      <w:iCs/>
      <w:color w:val="44C8F5" w:themeColor="text2"/>
      <w:sz w:val="18"/>
      <w:szCs w:val="18"/>
      <w:lang w:val="nl-BE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E594C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7E594C"/>
    <w:rPr>
      <w:rFonts w:ascii="Arial" w:hAnsi="Arial" w:eastAsiaTheme="minorEastAsia"/>
      <w:b/>
      <w:bCs/>
      <w:sz w:val="20"/>
      <w:szCs w:val="24"/>
      <w:lang w:val="nl-BE"/>
    </w:rPr>
  </w:style>
  <w:style w:type="character" w:styleId="LijstalineaChar" w:customStyle="1">
    <w:name w:val="Lijstalinea Char"/>
    <w:aliases w:val="Bulleted list Char"/>
    <w:basedOn w:val="Standaardalinea-lettertype"/>
    <w:link w:val="Lijstalinea"/>
    <w:uiPriority w:val="34"/>
    <w:rsid w:val="007E594C"/>
    <w:rPr>
      <w:rFonts w:ascii="Arial" w:hAnsi="Arial" w:eastAsiaTheme="minorEastAsia"/>
      <w:sz w:val="20"/>
      <w:szCs w:val="16"/>
      <w:lang w:val="nl-BE"/>
    </w:rPr>
  </w:style>
  <w:style w:type="character" w:styleId="NumberedlistChar" w:customStyle="1">
    <w:name w:val="Numbered list Char"/>
    <w:basedOn w:val="LijstalineaChar"/>
    <w:link w:val="Numberedlist"/>
    <w:rsid w:val="007E594C"/>
    <w:rPr>
      <w:rFonts w:ascii="Arial" w:hAnsi="Arial" w:eastAsiaTheme="minorEastAsia"/>
      <w:sz w:val="20"/>
      <w:szCs w:val="16"/>
      <w:lang w:val="nl-BE"/>
    </w:rPr>
  </w:style>
  <w:style w:type="paragraph" w:styleId="bijschriftrechtsnaastafbeelding" w:customStyle="1">
    <w:name w:val="bijschrift rechts naast afbeelding"/>
    <w:next w:val="Standaard"/>
    <w:link w:val="bijschriftrechtsnaastafbeeldingChar"/>
    <w:rsid w:val="007E594C"/>
    <w:pPr>
      <w:pBdr>
        <w:left w:val="single" w:color="44C8F5" w:themeColor="text2" w:sz="4" w:space="7"/>
      </w:pBdr>
      <w:spacing w:after="360" w:line="276" w:lineRule="auto"/>
    </w:pPr>
    <w:rPr>
      <w:rFonts w:ascii="Calibri" w:hAnsi="Calibri" w:eastAsia="Times New Roman" w:cs="Tahoma"/>
      <w:i/>
      <w:iCs/>
      <w:noProof/>
      <w:color w:val="44C8F5" w:themeColor="text2"/>
      <w:sz w:val="18"/>
      <w:szCs w:val="18"/>
      <w:lang w:val="nl-NL" w:eastAsia="nl-NL"/>
    </w:rPr>
  </w:style>
  <w:style w:type="character" w:styleId="BijschriftChar" w:customStyle="1">
    <w:name w:val="Bijschrift Char"/>
    <w:basedOn w:val="Standaardalinea-lettertype"/>
    <w:link w:val="Bijschrift"/>
    <w:uiPriority w:val="35"/>
    <w:rsid w:val="007E594C"/>
    <w:rPr>
      <w:rFonts w:ascii="Calibri" w:hAnsi="Calibri" w:eastAsia="Times New Roman" w:cs="Tahoma"/>
      <w:i/>
      <w:iCs/>
      <w:color w:val="44C8F5" w:themeColor="text2"/>
      <w:sz w:val="18"/>
      <w:szCs w:val="18"/>
      <w:lang w:val="nl-BE" w:eastAsia="nl-NL"/>
    </w:rPr>
  </w:style>
  <w:style w:type="character" w:styleId="bijschriftrechtsnaastafbeeldingChar" w:customStyle="1">
    <w:name w:val="bijschrift rechts naast afbeelding Char"/>
    <w:basedOn w:val="BijschriftChar"/>
    <w:link w:val="bijschriftrechtsnaastafbeelding"/>
    <w:rsid w:val="007E594C"/>
    <w:rPr>
      <w:rFonts w:ascii="Calibri" w:hAnsi="Calibri" w:eastAsia="Times New Roman" w:cs="Tahoma"/>
      <w:i/>
      <w:iCs/>
      <w:noProof/>
      <w:color w:val="44C8F5" w:themeColor="text2"/>
      <w:sz w:val="18"/>
      <w:szCs w:val="18"/>
      <w:lang w:val="nl-NL" w:eastAsia="nl-NL"/>
    </w:rPr>
  </w:style>
  <w:style w:type="paragraph" w:styleId="introlist" w:customStyle="1">
    <w:name w:val="intro list"/>
    <w:basedOn w:val="Standaard"/>
    <w:link w:val="introlistChar"/>
    <w:qFormat/>
    <w:rsid w:val="007E594C"/>
    <w:rPr>
      <w:b/>
    </w:rPr>
  </w:style>
  <w:style w:type="character" w:styleId="introlistChar" w:customStyle="1">
    <w:name w:val="intro list Char"/>
    <w:basedOn w:val="InleidingopsommingChar"/>
    <w:link w:val="introlist"/>
    <w:rsid w:val="007E594C"/>
    <w:rPr>
      <w:rFonts w:ascii="Arial" w:hAnsi="Arial" w:eastAsiaTheme="minorEastAsia"/>
      <w:b/>
      <w:sz w:val="20"/>
      <w:szCs w:val="24"/>
      <w:lang w:val="nl-BE"/>
    </w:rPr>
  </w:style>
  <w:style w:type="paragraph" w:styleId="Stijlvoorblad" w:customStyle="1">
    <w:name w:val="Stijl voorblad"/>
    <w:basedOn w:val="Standaard"/>
    <w:link w:val="StijlvoorbladChar"/>
    <w:rsid w:val="007E594C"/>
    <w:pPr>
      <w:keepNext/>
      <w:pageBreakBefore/>
      <w:widowControl w:val="0"/>
      <w:shd w:val="clear" w:color="auto" w:fill="ED008D" w:themeFill="accent2"/>
      <w:ind w:left="680" w:hanging="680"/>
      <w:outlineLvl w:val="0"/>
    </w:pPr>
    <w:rPr>
      <w:rFonts w:asciiTheme="majorHAnsi" w:hAnsiTheme="majorHAnsi" w:eastAsiaTheme="minorHAnsi"/>
      <w:caps/>
      <w:color w:val="FFFFFF" w:themeColor="background2"/>
      <w:spacing w:val="-14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sid w:val="007E594C"/>
    <w:rPr>
      <w:color w:val="808080"/>
    </w:rPr>
  </w:style>
  <w:style w:type="character" w:styleId="StijlvoorbladChar" w:customStyle="1">
    <w:name w:val="Stijl voorblad Char"/>
    <w:basedOn w:val="Standaardalinea-lettertype"/>
    <w:link w:val="Stijlvoorblad"/>
    <w:rsid w:val="007E594C"/>
    <w:rPr>
      <w:rFonts w:asciiTheme="majorHAnsi" w:hAnsiTheme="majorHAnsi"/>
      <w:caps/>
      <w:color w:val="FFFFFF" w:themeColor="background2"/>
      <w:spacing w:val="-14"/>
      <w:sz w:val="28"/>
      <w:szCs w:val="28"/>
      <w:shd w:val="clear" w:color="auto" w:fill="ED008D" w:themeFill="accent2"/>
      <w:lang w:val="nl-BE"/>
    </w:rPr>
  </w:style>
  <w:style w:type="paragraph" w:styleId="Kop41" w:customStyle="1">
    <w:name w:val="Kop 41"/>
    <w:basedOn w:val="Standaard"/>
    <w:rsid w:val="007E594C"/>
    <w:pPr>
      <w:numPr>
        <w:ilvl w:val="3"/>
        <w:numId w:val="3"/>
      </w:numPr>
    </w:pPr>
  </w:style>
  <w:style w:type="paragraph" w:styleId="Kop51" w:customStyle="1">
    <w:name w:val="Kop 51"/>
    <w:basedOn w:val="Standaard"/>
    <w:rsid w:val="007E594C"/>
    <w:pPr>
      <w:numPr>
        <w:ilvl w:val="4"/>
        <w:numId w:val="3"/>
      </w:numPr>
    </w:pPr>
  </w:style>
  <w:style w:type="paragraph" w:styleId="Kop61" w:customStyle="1">
    <w:name w:val="Kop 61"/>
    <w:basedOn w:val="Standaard"/>
    <w:rsid w:val="007E594C"/>
    <w:pPr>
      <w:numPr>
        <w:ilvl w:val="5"/>
        <w:numId w:val="3"/>
      </w:numPr>
    </w:pPr>
  </w:style>
  <w:style w:type="paragraph" w:styleId="Kop71" w:customStyle="1">
    <w:name w:val="Kop 71"/>
    <w:basedOn w:val="Standaard"/>
    <w:rsid w:val="007E594C"/>
    <w:pPr>
      <w:numPr>
        <w:ilvl w:val="6"/>
        <w:numId w:val="3"/>
      </w:numPr>
    </w:pPr>
  </w:style>
  <w:style w:type="paragraph" w:styleId="Kop81" w:customStyle="1">
    <w:name w:val="Kop 81"/>
    <w:basedOn w:val="Standaard"/>
    <w:rsid w:val="007E594C"/>
    <w:pPr>
      <w:numPr>
        <w:ilvl w:val="7"/>
        <w:numId w:val="3"/>
      </w:numPr>
    </w:pPr>
  </w:style>
  <w:style w:type="paragraph" w:styleId="Kop91" w:customStyle="1">
    <w:name w:val="Kop 91"/>
    <w:basedOn w:val="Standaard"/>
    <w:rsid w:val="007E594C"/>
    <w:pPr>
      <w:numPr>
        <w:ilvl w:val="8"/>
        <w:numId w:val="3"/>
      </w:numPr>
    </w:pPr>
  </w:style>
  <w:style w:type="paragraph" w:styleId="Inhopg1">
    <w:name w:val="toc 1"/>
    <w:next w:val="Standaard"/>
    <w:link w:val="Inhopg1Char1"/>
    <w:uiPriority w:val="39"/>
    <w:unhideWhenUsed/>
    <w:qFormat/>
    <w:rsid w:val="007E594C"/>
    <w:pPr>
      <w:pBdr>
        <w:bottom w:val="single" w:color="auto" w:sz="4" w:space="0"/>
      </w:pBdr>
      <w:tabs>
        <w:tab w:val="right" w:pos="9060"/>
      </w:tabs>
      <w:spacing w:before="480" w:after="120" w:line="240" w:lineRule="auto"/>
      <w:ind w:left="567" w:hanging="567"/>
    </w:pPr>
    <w:rPr>
      <w:rFonts w:ascii="Arial Rounded MT Bold" w:hAnsi="Arial Rounded MT Bold" w:eastAsia="Times New Roman" w:cs="Tahoma"/>
      <w:caps/>
      <w:noProof/>
      <w:color w:val="000000"/>
      <w:sz w:val="20"/>
      <w:szCs w:val="20"/>
      <w:lang w:eastAsia="nl-NL"/>
    </w:rPr>
  </w:style>
  <w:style w:type="paragraph" w:styleId="Kopvaninhoudsopgave">
    <w:name w:val="TOC Heading"/>
    <w:next w:val="Standaard"/>
    <w:uiPriority w:val="39"/>
    <w:unhideWhenUsed/>
    <w:qFormat/>
    <w:rsid w:val="007E594C"/>
    <w:rPr>
      <w:rFonts w:asciiTheme="majorHAnsi" w:hAnsiTheme="majorHAnsi"/>
      <w:caps/>
      <w:color w:val="ED008D" w:themeColor="accent2"/>
      <w:sz w:val="24"/>
      <w:szCs w:val="28"/>
      <w:lang w:val="en-US"/>
    </w:rPr>
  </w:style>
  <w:style w:type="paragraph" w:styleId="Opleiding" w:customStyle="1">
    <w:name w:val="Opleiding"/>
    <w:aliases w:val="semester,academiejaar en lector"/>
    <w:link w:val="OpleidingChar"/>
    <w:rsid w:val="007E594C"/>
    <w:pPr>
      <w:spacing w:after="200" w:line="276" w:lineRule="auto"/>
    </w:pPr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styleId="titelvandecursus" w:customStyle="1">
    <w:name w:val="titel van de cursus"/>
    <w:link w:val="titelvandecursusChar"/>
    <w:rsid w:val="007E594C"/>
    <w:pPr>
      <w:spacing w:after="200" w:line="1000" w:lineRule="exact"/>
    </w:pPr>
    <w:rPr>
      <w:rFonts w:ascii="Arial Rounded MT Bold" w:hAnsi="Arial Rounded MT Bold" w:eastAsia="Times New Roman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styleId="OpleidingChar" w:customStyle="1">
    <w:name w:val="Opleiding Char"/>
    <w:aliases w:val="semester Char,academiejaar en lector Char"/>
    <w:basedOn w:val="Standaardalinea-lettertype"/>
    <w:link w:val="Opleiding"/>
    <w:rsid w:val="007E594C"/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styleId="opleiding0" w:customStyle="1">
    <w:name w:val="opleiding"/>
    <w:aliases w:val="afstudeerrichting,slogan"/>
    <w:link w:val="opleidingChar0"/>
    <w:rsid w:val="007E594C"/>
    <w:pPr>
      <w:spacing w:after="200" w:line="276" w:lineRule="auto"/>
    </w:pPr>
    <w:rPr>
      <w:rFonts w:eastAsia="Times New Roman" w:cs="Tahoma" w:asciiTheme="majorHAnsi" w:hAnsiTheme="majorHAnsi"/>
      <w:noProof/>
      <w:color w:val="FFFFFF" w:themeColor="background2"/>
      <w:sz w:val="20"/>
      <w:szCs w:val="20"/>
      <w:lang w:val="nl-BE" w:eastAsia="nl-NL"/>
    </w:rPr>
  </w:style>
  <w:style w:type="character" w:styleId="titelvandecursusChar" w:customStyle="1">
    <w:name w:val="titel van de cursus Char"/>
    <w:basedOn w:val="Standaardalinea-lettertype"/>
    <w:link w:val="titelvandecursus"/>
    <w:rsid w:val="007E594C"/>
    <w:rPr>
      <w:rFonts w:ascii="Arial Rounded MT Bold" w:hAnsi="Arial Rounded MT Bold" w:eastAsia="Times New Roman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styleId="opleidingChar0" w:customStyle="1">
    <w:name w:val="opleiding Char"/>
    <w:aliases w:val="afstudeerrichting Char,slogan Char"/>
    <w:basedOn w:val="Standaardalinea-lettertype"/>
    <w:link w:val="opleiding0"/>
    <w:rsid w:val="007E594C"/>
    <w:rPr>
      <w:rFonts w:eastAsia="Times New Roman" w:cs="Tahoma" w:asciiTheme="majorHAnsi" w:hAnsiTheme="majorHAnsi"/>
      <w:noProof/>
      <w:color w:val="FFFFFF" w:themeColor="background2"/>
      <w:sz w:val="20"/>
      <w:szCs w:val="20"/>
      <w:lang w:val="nl-BE" w:eastAsia="nl-NL"/>
    </w:rPr>
  </w:style>
  <w:style w:type="paragraph" w:styleId="Opmerking" w:customStyle="1">
    <w:name w:val="Opmerking"/>
    <w:basedOn w:val="Standaard"/>
    <w:next w:val="Standaard"/>
    <w:rsid w:val="007E594C"/>
  </w:style>
  <w:style w:type="character" w:styleId="Hyperlink">
    <w:name w:val="Hyperlink"/>
    <w:basedOn w:val="Standaardalinea-lettertype"/>
    <w:uiPriority w:val="99"/>
    <w:unhideWhenUsed/>
    <w:rsid w:val="007E594C"/>
    <w:rPr>
      <w:color w:val="44C8F5" w:themeColor="hyperlink"/>
      <w:u w:val="single"/>
    </w:rPr>
  </w:style>
  <w:style w:type="paragraph" w:styleId="Inhopg11" w:customStyle="1">
    <w:name w:val="Inhopg 11"/>
    <w:basedOn w:val="Inhopg1"/>
    <w:link w:val="Inhopg1Char"/>
    <w:rsid w:val="007E594C"/>
    <w:rPr>
      <w:rFonts w:asciiTheme="majorHAnsi" w:hAnsiTheme="majorHAnsi" w:eastAsiaTheme="minorEastAsia"/>
      <w:caps w:val="0"/>
      <w:lang w:eastAsia="en-GB"/>
    </w:rPr>
  </w:style>
  <w:style w:type="paragraph" w:styleId="Inhopg2">
    <w:name w:val="toc 2"/>
    <w:next w:val="Standaard"/>
    <w:link w:val="Inhopg2Char1"/>
    <w:uiPriority w:val="39"/>
    <w:unhideWhenUsed/>
    <w:qFormat/>
    <w:rsid w:val="007E594C"/>
    <w:pPr>
      <w:tabs>
        <w:tab w:val="right" w:pos="9061"/>
      </w:tabs>
      <w:spacing w:after="0" w:line="240" w:lineRule="auto"/>
      <w:ind w:left="1134" w:hanging="567"/>
    </w:pPr>
    <w:rPr>
      <w:rFonts w:eastAsia="Times New Roman" w:cs="Tahoma"/>
      <w:b/>
      <w:noProof/>
      <w:color w:val="000000"/>
      <w:szCs w:val="20"/>
      <w:lang w:eastAsia="nl-NL"/>
    </w:rPr>
  </w:style>
  <w:style w:type="character" w:styleId="Inhopg1Char1" w:customStyle="1">
    <w:name w:val="Inhopg 1 Char1"/>
    <w:basedOn w:val="Standaardalinea-lettertype"/>
    <w:link w:val="Inhopg1"/>
    <w:uiPriority w:val="39"/>
    <w:rsid w:val="007E594C"/>
    <w:rPr>
      <w:rFonts w:ascii="Arial Rounded MT Bold" w:hAnsi="Arial Rounded MT Bold" w:eastAsia="Times New Roman" w:cs="Tahoma"/>
      <w:caps/>
      <w:noProof/>
      <w:color w:val="000000"/>
      <w:sz w:val="20"/>
      <w:szCs w:val="20"/>
      <w:lang w:eastAsia="nl-NL"/>
    </w:rPr>
  </w:style>
  <w:style w:type="character" w:styleId="Inhopg1Char" w:customStyle="1">
    <w:name w:val="Inhopg 1 Char"/>
    <w:basedOn w:val="Inhopg1Char1"/>
    <w:link w:val="Inhopg11"/>
    <w:rsid w:val="007E594C"/>
    <w:rPr>
      <w:rFonts w:cs="Tahoma" w:asciiTheme="majorHAnsi" w:hAnsiTheme="majorHAnsi" w:eastAsiaTheme="minorEastAsia"/>
      <w:caps w:val="0"/>
      <w:noProof/>
      <w:color w:val="000000"/>
      <w:sz w:val="20"/>
      <w:szCs w:val="20"/>
      <w:lang w:eastAsia="en-GB"/>
    </w:rPr>
  </w:style>
  <w:style w:type="paragraph" w:styleId="Inhopg3">
    <w:name w:val="toc 3"/>
    <w:next w:val="Standaard"/>
    <w:uiPriority w:val="39"/>
    <w:unhideWhenUsed/>
    <w:qFormat/>
    <w:rsid w:val="007E594C"/>
    <w:pPr>
      <w:tabs>
        <w:tab w:val="right" w:pos="9060"/>
      </w:tabs>
      <w:spacing w:after="0" w:line="240" w:lineRule="auto"/>
      <w:ind w:left="1701" w:hanging="567"/>
    </w:pPr>
    <w:rPr>
      <w:rFonts w:eastAsia="Times New Roman" w:cs="Tahoma"/>
      <w:noProof/>
      <w:color w:val="000000"/>
      <w:sz w:val="20"/>
      <w:szCs w:val="20"/>
      <w:lang w:eastAsia="nl-NL"/>
    </w:rPr>
  </w:style>
  <w:style w:type="paragraph" w:styleId="Inhopg21" w:customStyle="1">
    <w:name w:val="Inhopg 21"/>
    <w:basedOn w:val="Inhopg2"/>
    <w:link w:val="Inhopg2Char"/>
    <w:rsid w:val="007E594C"/>
    <w:pPr>
      <w:tabs>
        <w:tab w:val="clear" w:pos="9061"/>
        <w:tab w:val="left" w:pos="880"/>
        <w:tab w:val="right" w:leader="dot" w:pos="9060"/>
      </w:tabs>
    </w:pPr>
    <w:rPr>
      <w:rFonts w:ascii="Arial Rounded MT Bold" w:hAnsi="Arial Rounded MT Bold"/>
      <w:spacing w:val="-14"/>
      <w:lang w:val="nl-BE"/>
    </w:rPr>
  </w:style>
  <w:style w:type="paragraph" w:styleId="Inhopg31" w:customStyle="1">
    <w:name w:val="Inhopg 31"/>
    <w:basedOn w:val="Inhopg21"/>
    <w:link w:val="Inhopg3Char"/>
    <w:rsid w:val="007E594C"/>
    <w:pPr>
      <w:ind w:left="1985" w:hanging="1134"/>
    </w:pPr>
  </w:style>
  <w:style w:type="character" w:styleId="Inhopg2Char1" w:customStyle="1">
    <w:name w:val="Inhopg 2 Char1"/>
    <w:basedOn w:val="Standaardalinea-lettertype"/>
    <w:link w:val="Inhopg2"/>
    <w:uiPriority w:val="39"/>
    <w:rsid w:val="007E594C"/>
    <w:rPr>
      <w:rFonts w:eastAsia="Times New Roman" w:cs="Tahoma"/>
      <w:b/>
      <w:noProof/>
      <w:color w:val="000000"/>
      <w:szCs w:val="20"/>
      <w:lang w:eastAsia="nl-NL"/>
    </w:rPr>
  </w:style>
  <w:style w:type="character" w:styleId="Inhopg2Char" w:customStyle="1">
    <w:name w:val="Inhopg 2 Char"/>
    <w:basedOn w:val="Inhopg2Char1"/>
    <w:link w:val="Inhopg21"/>
    <w:rsid w:val="007E594C"/>
    <w:rPr>
      <w:rFonts w:ascii="Arial Rounded MT Bold" w:hAnsi="Arial Rounded MT Bold" w:eastAsia="Times New Roman" w:cs="Tahoma"/>
      <w:b/>
      <w:noProof/>
      <w:color w:val="000000"/>
      <w:spacing w:val="-14"/>
      <w:szCs w:val="20"/>
      <w:lang w:val="nl-BE" w:eastAsia="nl-NL"/>
    </w:rPr>
  </w:style>
  <w:style w:type="character" w:styleId="Inhopg3Char" w:customStyle="1">
    <w:name w:val="Inhopg 3 Char"/>
    <w:basedOn w:val="Inhopg2Char"/>
    <w:link w:val="Inhopg31"/>
    <w:rsid w:val="007E594C"/>
    <w:rPr>
      <w:rFonts w:ascii="Arial Rounded MT Bold" w:hAnsi="Arial Rounded MT Bold" w:eastAsia="Times New Roman" w:cs="Tahoma"/>
      <w:b/>
      <w:noProof/>
      <w:color w:val="000000"/>
      <w:spacing w:val="-14"/>
      <w:szCs w:val="20"/>
      <w:lang w:val="nl-BE" w:eastAsia="nl-NL"/>
    </w:rPr>
  </w:style>
  <w:style w:type="paragraph" w:styleId="Voetnoottekst">
    <w:name w:val="footnote text"/>
    <w:basedOn w:val="Standaard"/>
    <w:link w:val="VoetnoottekstChar"/>
    <w:uiPriority w:val="99"/>
    <w:qFormat/>
    <w:rsid w:val="007E594C"/>
    <w:pPr>
      <w:spacing w:after="0"/>
    </w:pPr>
    <w:rPr>
      <w:sz w:val="18"/>
    </w:rPr>
  </w:style>
  <w:style w:type="character" w:styleId="VoetnoottekstChar" w:customStyle="1">
    <w:name w:val="Voetnoottekst Char"/>
    <w:basedOn w:val="Standaardalinea-lettertype"/>
    <w:link w:val="Voetnoottekst"/>
    <w:uiPriority w:val="99"/>
    <w:rsid w:val="007E594C"/>
    <w:rPr>
      <w:rFonts w:ascii="Arial" w:hAnsi="Arial" w:eastAsiaTheme="minorEastAsia"/>
      <w:sz w:val="18"/>
      <w:szCs w:val="24"/>
      <w:lang w:val="nl-BE"/>
    </w:rPr>
  </w:style>
  <w:style w:type="character" w:styleId="Voetnootmarkering">
    <w:name w:val="footnote reference"/>
    <w:basedOn w:val="Standaardalinea-lettertype"/>
    <w:uiPriority w:val="99"/>
    <w:qFormat/>
    <w:rsid w:val="007E594C"/>
    <w:rPr>
      <w:rFonts w:asciiTheme="minorHAnsi" w:hAnsiTheme="minorHAnsi"/>
      <w:sz w:val="18"/>
      <w:bdr w:val="none" w:color="auto" w:sz="0" w:space="0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E594C"/>
    <w:pPr>
      <w:spacing w:after="0"/>
    </w:p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rsid w:val="007E594C"/>
    <w:rPr>
      <w:rFonts w:ascii="Arial" w:hAnsi="Arial" w:eastAsiaTheme="minorEastAsia"/>
      <w:sz w:val="20"/>
      <w:szCs w:val="24"/>
      <w:lang w:val="nl-BE"/>
    </w:rPr>
  </w:style>
  <w:style w:type="character" w:styleId="Eindnootmarkering">
    <w:name w:val="endnote reference"/>
    <w:basedOn w:val="Standaardalinea-lettertype"/>
    <w:uiPriority w:val="99"/>
    <w:semiHidden/>
    <w:unhideWhenUsed/>
    <w:rsid w:val="007E594C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E594C"/>
    <w:pPr>
      <w:spacing w:after="0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E594C"/>
    <w:rPr>
      <w:rFonts w:ascii="Segoe UI" w:hAnsi="Segoe UI" w:cs="Segoe UI" w:eastAsiaTheme="minorEastAsia"/>
      <w:sz w:val="18"/>
      <w:szCs w:val="18"/>
      <w:lang w:val="nl-BE"/>
    </w:rPr>
  </w:style>
  <w:style w:type="paragraph" w:styleId="Captiontable" w:customStyle="1">
    <w:name w:val="Caption table"/>
    <w:basedOn w:val="Bijschrift"/>
    <w:link w:val="CaptiontableChar"/>
    <w:qFormat/>
    <w:rsid w:val="007E594C"/>
    <w:pPr>
      <w:keepNext/>
      <w:spacing w:after="0"/>
    </w:pPr>
    <w:rPr>
      <w:color w:val="595959" w:themeColor="text1" w:themeTint="A6"/>
    </w:rPr>
  </w:style>
  <w:style w:type="character" w:styleId="CaptiontableChar" w:customStyle="1">
    <w:name w:val="Caption table Char"/>
    <w:basedOn w:val="BijschriftChar"/>
    <w:link w:val="Captiontable"/>
    <w:rsid w:val="007E594C"/>
    <w:rPr>
      <w:rFonts w:ascii="Calibri" w:hAnsi="Calibri" w:eastAsia="Times New Roman" w:cs="Tahoma"/>
      <w:i/>
      <w:iCs/>
      <w:color w:val="595959" w:themeColor="text1" w:themeTint="A6"/>
      <w:sz w:val="18"/>
      <w:szCs w:val="18"/>
      <w:lang w:val="nl-BE" w:eastAsia="nl-NL"/>
    </w:rPr>
  </w:style>
  <w:style w:type="table" w:styleId="Tabelraster">
    <w:name w:val="Table Grid"/>
    <w:basedOn w:val="Standaardtabel"/>
    <w:uiPriority w:val="39"/>
    <w:rsid w:val="007E59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astertabel4-Accent2">
    <w:name w:val="Grid Table 4 Accent 2"/>
    <w:basedOn w:val="Standaardtabel"/>
    <w:uiPriority w:val="49"/>
    <w:rsid w:val="007E594C"/>
    <w:pPr>
      <w:spacing w:after="0" w:line="240" w:lineRule="auto"/>
    </w:pPr>
    <w:tblPr>
      <w:tblStyleRowBandSize w:val="1"/>
      <w:tblStyleColBandSize w:val="1"/>
      <w:tblBorders>
        <w:top w:val="single" w:color="FF5BBC" w:themeColor="accent2" w:themeTint="99" w:sz="4" w:space="0"/>
        <w:left w:val="single" w:color="FF5BBC" w:themeColor="accent2" w:themeTint="99" w:sz="4" w:space="0"/>
        <w:bottom w:val="single" w:color="FF5BBC" w:themeColor="accent2" w:themeTint="99" w:sz="4" w:space="0"/>
        <w:right w:val="single" w:color="FF5BBC" w:themeColor="accent2" w:themeTint="99" w:sz="4" w:space="0"/>
        <w:insideH w:val="single" w:color="FF5BBC" w:themeColor="accent2" w:themeTint="99" w:sz="4" w:space="0"/>
        <w:insideV w:val="single" w:color="FF5BBC" w:themeColor="accent2" w:themeTint="99" w:sz="4" w:space="0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color="ED008D" w:themeColor="accent2" w:sz="4" w:space="0"/>
          <w:left w:val="single" w:color="ED008D" w:themeColor="accent2" w:sz="4" w:space="0"/>
          <w:bottom w:val="single" w:color="ED008D" w:themeColor="accent2" w:sz="4" w:space="0"/>
          <w:right w:val="single" w:color="ED008D" w:themeColor="accent2" w:sz="4" w:space="0"/>
          <w:insideH w:val="nil"/>
          <w:insideV w:val="nil"/>
        </w:tcBorders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color="ED008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character" w:styleId="Nadruk">
    <w:name w:val="Emphasis"/>
    <w:uiPriority w:val="20"/>
    <w:qFormat/>
    <w:rsid w:val="007E594C"/>
    <w:rPr>
      <w:rFonts w:ascii="Calibri" w:hAnsi="Calibri"/>
      <w:b/>
    </w:rPr>
  </w:style>
  <w:style w:type="paragraph" w:styleId="standaard0" w:customStyle="1">
    <w:name w:val="standaard"/>
    <w:link w:val="standaardChar"/>
    <w:rsid w:val="007E594C"/>
    <w:pPr>
      <w:spacing w:after="360" w:line="276" w:lineRule="auto"/>
    </w:pPr>
    <w:rPr>
      <w:rFonts w:eastAsia="Times New Roman" w:cs="Tahoma"/>
      <w:noProof/>
      <w:sz w:val="20"/>
      <w:szCs w:val="16"/>
      <w:lang w:val="nl-NL" w:eastAsia="nl-NL"/>
    </w:rPr>
  </w:style>
  <w:style w:type="character" w:styleId="standaardChar" w:customStyle="1">
    <w:name w:val="standaard Char"/>
    <w:basedOn w:val="Standaardalinea-lettertype"/>
    <w:link w:val="standaard0"/>
    <w:rsid w:val="007E594C"/>
    <w:rPr>
      <w:rFonts w:eastAsia="Times New Roman" w:cs="Tahoma"/>
      <w:noProof/>
      <w:sz w:val="20"/>
      <w:szCs w:val="16"/>
      <w:lang w:val="nl-NL" w:eastAsia="nl-NL"/>
    </w:rPr>
  </w:style>
  <w:style w:type="paragraph" w:styleId="Lijstmetafbeeldingen">
    <w:name w:val="table of figures"/>
    <w:basedOn w:val="Standaard"/>
    <w:next w:val="Standaard"/>
    <w:uiPriority w:val="99"/>
    <w:unhideWhenUsed/>
    <w:rsid w:val="007E594C"/>
    <w:pPr>
      <w:spacing w:after="0"/>
    </w:pPr>
  </w:style>
  <w:style w:type="paragraph" w:styleId="introlistparagraphnumbering" w:customStyle="1">
    <w:name w:val="intro list paragraph/numbering"/>
    <w:basedOn w:val="Standaard"/>
    <w:link w:val="introlistparagraphnumberingChar"/>
    <w:rsid w:val="007E594C"/>
  </w:style>
  <w:style w:type="character" w:styleId="introlistparagraphnumberingChar" w:customStyle="1">
    <w:name w:val="intro list paragraph/numbering Char"/>
    <w:basedOn w:val="InleidingopsommingChar"/>
    <w:link w:val="introlistparagraphnumbering"/>
    <w:rsid w:val="007E594C"/>
    <w:rPr>
      <w:rFonts w:ascii="Arial" w:hAnsi="Arial" w:eastAsiaTheme="minorEastAsia"/>
      <w:sz w:val="20"/>
      <w:szCs w:val="24"/>
      <w:lang w:val="nl-BE"/>
    </w:rPr>
  </w:style>
  <w:style w:type="table" w:styleId="Lijsttabel1licht-Accent2">
    <w:name w:val="List Table 1 Light Accent 2"/>
    <w:basedOn w:val="Standaardtabel"/>
    <w:uiPriority w:val="46"/>
    <w:rsid w:val="007E5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5BB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5BB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table" w:styleId="Howesttabel" w:customStyle="1">
    <w:name w:val="Howest tabel"/>
    <w:basedOn w:val="Standaardtabel"/>
    <w:uiPriority w:val="99"/>
    <w:rsid w:val="007E594C"/>
    <w:pPr>
      <w:spacing w:after="0" w:line="240" w:lineRule="auto"/>
      <w:contextualSpacing/>
    </w:pPr>
    <w:rPr>
      <w:rFonts w:ascii="Calibri" w:hAnsi="Calibri"/>
      <w:sz w:val="20"/>
    </w:rPr>
    <w:tblPr>
      <w:tblStyleRowBandSize w:val="1"/>
      <w:tblBorders>
        <w:bottom w:val="single" w:color="ED008D" w:themeColor="accent2" w:sz="4" w:space="0"/>
      </w:tblBorders>
      <w:tblCellMar>
        <w:left w:w="0" w:type="dxa"/>
        <w:right w:w="0" w:type="dxa"/>
      </w:tblCellMar>
    </w:tblPr>
    <w:trPr>
      <w:cantSplit/>
    </w:trPr>
    <w:tcPr>
      <w:noWrap/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color w:val="FFFFFF" w:themeColor="background2"/>
        <w:sz w:val="20"/>
        <w:u w:val="none" w:color="FFFFFF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  <w:noWrap/>
      </w:tcPr>
    </w:tblStylePr>
    <w:tblStylePr w:type="lastRow">
      <w:tblPr/>
      <w:tcPr>
        <w:tcBorders>
          <w:top w:val="nil"/>
          <w:left w:val="nil"/>
          <w:bottom w:val="single" w:color="ED008D" w:themeColor="accent2" w:sz="24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  <w:tblStylePr w:type="band1Horz">
      <w:tblPr/>
      <w:tcPr>
        <w:tcBorders>
          <w:top w:val="nil"/>
          <w:left w:val="nil"/>
          <w:bottom w:val="single" w:color="ED008D" w:themeColor="accent2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color="ED008D" w:themeColor="accent2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owesttabel2" w:customStyle="1">
    <w:name w:val="Howest tabel 2"/>
    <w:basedOn w:val="Standaardtabel"/>
    <w:uiPriority w:val="99"/>
    <w:rsid w:val="007E594C"/>
    <w:pPr>
      <w:widowControl w:val="0"/>
      <w:spacing w:after="0" w:line="240" w:lineRule="auto"/>
      <w:contextualSpacing/>
    </w:pPr>
    <w:rPr>
      <w:rFonts w:ascii="Calibri" w:hAnsi="Calibri"/>
      <w:color w:val="000000" w:themeColor="text1"/>
      <w:sz w:val="20"/>
    </w:rPr>
    <w:tblPr>
      <w:tblStyleRowBandSize w:val="1"/>
    </w:tblPr>
    <w:tcPr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strike w:val="0"/>
        <w:dstrike w:val="0"/>
        <w:color w:val="FFFFFF" w:themeColor="background2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color="ED008D" w:themeColor="accent2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color="ED008D" w:themeColor="accent2" w:sz="4" w:space="0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7E594C"/>
    <w:rPr>
      <w:color w:val="000000" w:themeColor="followedHyperlink"/>
      <w:u w:val="single"/>
    </w:rPr>
  </w:style>
  <w:style w:type="character" w:styleId="Intensievebenadrukking">
    <w:name w:val="Intense Emphasis"/>
    <w:uiPriority w:val="21"/>
    <w:qFormat/>
    <w:rsid w:val="007E594C"/>
    <w:rPr>
      <w:b/>
      <w:caps w:val="0"/>
      <w:shd w:val="clear" w:color="auto" w:fill="FEF100" w:themeFill="accent3"/>
    </w:rPr>
  </w:style>
  <w:style w:type="numbering" w:styleId="Howestlesdocument" w:customStyle="1">
    <w:name w:val="Howest_lesdocument"/>
    <w:uiPriority w:val="99"/>
    <w:rsid w:val="007E594C"/>
    <w:pPr>
      <w:numPr>
        <w:numId w:val="4"/>
      </w:numPr>
    </w:pPr>
  </w:style>
  <w:style w:type="paragraph" w:styleId="Geenafstand">
    <w:name w:val="No Spacing"/>
    <w:uiPriority w:val="1"/>
    <w:qFormat/>
    <w:rsid w:val="007E594C"/>
    <w:pPr>
      <w:spacing w:after="0" w:line="240" w:lineRule="auto"/>
    </w:pPr>
    <w:rPr>
      <w:rFonts w:ascii="Calibri" w:hAnsi="Calibri" w:eastAsia="Times New Roman" w:cs="Tahoma"/>
      <w:noProof/>
      <w:color w:val="000000"/>
      <w:sz w:val="20"/>
      <w:szCs w:val="20"/>
      <w:lang w:eastAsia="nl-NL"/>
    </w:rPr>
  </w:style>
  <w:style w:type="character" w:styleId="Kop4Char" w:customStyle="1">
    <w:name w:val="Kop 4 Char"/>
    <w:basedOn w:val="Standaardalinea-lettertype"/>
    <w:link w:val="Kop4"/>
    <w:uiPriority w:val="9"/>
    <w:rsid w:val="007E594C"/>
    <w:rPr>
      <w:rFonts w:asciiTheme="majorHAnsi" w:hAnsiTheme="majorHAnsi" w:eastAsiaTheme="majorEastAsia" w:cstheme="majorBidi"/>
      <w:iCs/>
      <w:caps/>
      <w:noProof/>
      <w:color w:val="ED008D" w:themeColor="accent2"/>
      <w:sz w:val="20"/>
      <w:szCs w:val="24"/>
      <w:lang w:eastAsia="nl-NL"/>
    </w:rPr>
  </w:style>
  <w:style w:type="table" w:styleId="Rastertabel1licht">
    <w:name w:val="Grid Table 1 Light"/>
    <w:basedOn w:val="Standaardtabel"/>
    <w:uiPriority w:val="46"/>
    <w:rsid w:val="00A2630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3-Accent2">
    <w:name w:val="List Table 3 Accent 2"/>
    <w:basedOn w:val="Standaardtabel"/>
    <w:uiPriority w:val="48"/>
    <w:rsid w:val="00A26304"/>
    <w:pPr>
      <w:spacing w:after="0" w:line="240" w:lineRule="auto"/>
    </w:pPr>
    <w:tblPr>
      <w:tblStyleRowBandSize w:val="1"/>
      <w:tblStyleColBandSize w:val="1"/>
      <w:tblBorders>
        <w:top w:val="single" w:color="ED008D" w:themeColor="accent2" w:sz="4" w:space="0"/>
        <w:left w:val="single" w:color="ED008D" w:themeColor="accent2" w:sz="4" w:space="0"/>
        <w:bottom w:val="single" w:color="ED008D" w:themeColor="accent2" w:sz="4" w:space="0"/>
        <w:right w:val="single" w:color="ED008D" w:themeColor="accent2" w:sz="4" w:space="0"/>
      </w:tblBorders>
    </w:tblPr>
    <w:tblStylePr w:type="firstRow">
      <w:rPr>
        <w:b/>
        <w:bCs/>
        <w:color w:val="EBEBEB" w:themeColor="background1"/>
      </w:rPr>
      <w:tblPr/>
      <w:tcPr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color="ED008D" w:themeColor="accent2" w:sz="4" w:space="0"/>
        </w:tcBorders>
        <w:shd w:val="clear" w:color="auto" w:fill="EBEBE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BEBE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BEBEB" w:themeFill="background1"/>
      </w:tcPr>
    </w:tblStylePr>
    <w:tblStylePr w:type="band1Vert">
      <w:tblPr/>
      <w:tcPr>
        <w:tcBorders>
          <w:left w:val="single" w:color="ED008D" w:themeColor="accent2" w:sz="4" w:space="0"/>
          <w:right w:val="single" w:color="ED008D" w:themeColor="accent2" w:sz="4" w:space="0"/>
        </w:tcBorders>
      </w:tcPr>
    </w:tblStylePr>
    <w:tblStylePr w:type="band1Horz">
      <w:tblPr/>
      <w:tcPr>
        <w:tcBorders>
          <w:top w:val="single" w:color="ED008D" w:themeColor="accent2" w:sz="4" w:space="0"/>
          <w:bottom w:val="single" w:color="ED008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008D" w:themeColor="accent2" w:sz="4" w:space="0"/>
          <w:left w:val="nil"/>
        </w:tcBorders>
      </w:tcPr>
    </w:tblStylePr>
    <w:tblStylePr w:type="swCell">
      <w:tblPr/>
      <w:tcPr>
        <w:tcBorders>
          <w:top w:val="double" w:color="ED008D" w:themeColor="accent2" w:sz="4" w:space="0"/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07C53"/>
    <w:rPr>
      <w:color w:val="808080"/>
      <w:shd w:val="clear" w:color="auto" w:fill="E6E6E6"/>
    </w:rPr>
  </w:style>
  <w:style w:type="table" w:styleId="Rastertabel4-Accent1">
    <w:name w:val="Grid Table 4 Accent 1"/>
    <w:basedOn w:val="Standaardtabel"/>
    <w:uiPriority w:val="49"/>
    <w:rsid w:val="007E594C"/>
    <w:pPr>
      <w:spacing w:after="0" w:line="240" w:lineRule="auto"/>
    </w:pPr>
    <w:rPr>
      <w:rFonts w:ascii="Verdana" w:hAnsi="Verdana" w:eastAsia="Times New Roman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4F81B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Lijsttabel4-Accent1">
    <w:name w:val="List Table 4 Accent 1"/>
    <w:basedOn w:val="Standaardtabel"/>
    <w:uiPriority w:val="49"/>
    <w:rsid w:val="007E594C"/>
    <w:pPr>
      <w:spacing w:after="0" w:line="240" w:lineRule="auto"/>
    </w:pPr>
    <w:rPr>
      <w:rFonts w:eastAsia="Times New Roman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color="8A898E" w:sz="4" w:space="0"/>
        <w:left w:val="single" w:color="8A898E" w:sz="4" w:space="0"/>
        <w:bottom w:val="single" w:color="8A898E" w:sz="4" w:space="0"/>
        <w:right w:val="single" w:color="8A898E" w:sz="4" w:space="0"/>
        <w:insideH w:val="single" w:color="8A898E" w:sz="4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8A898E"/>
      </w:tcPr>
    </w:tblStylePr>
    <w:tblStylePr w:type="lastRow">
      <w:rPr>
        <w:b/>
        <w:bCs/>
      </w:rPr>
      <w:tblPr/>
      <w:tcPr>
        <w:tcBorders>
          <w:top w:val="double" w:color="8A898E" w:sz="4" w:space="0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background1" w:themeFillShade="D9"/>
      </w:tcPr>
    </w:tblStylePr>
    <w:tblStylePr w:type="band1Horz">
      <w:tblPr/>
      <w:tcPr>
        <w:shd w:val="clear" w:color="auto" w:fill="C7C7C7" w:themeFill="background1" w:themeFillShade="D9"/>
      </w:tcPr>
    </w:tblStylePr>
  </w:style>
  <w:style w:type="paragraph" w:styleId="Normaalweb">
    <w:name w:val="Normal (Web)"/>
    <w:basedOn w:val="Standaard"/>
    <w:uiPriority w:val="99"/>
    <w:semiHidden/>
    <w:unhideWhenUsed/>
    <w:rsid w:val="009510F3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ucidchart.com/invitations/accept/d68dcd95-05b4-4c4f-8e6f-d234758429a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.Deraedt\Documents\Custom%20Office%20Templates\NEK%20sjabloon.dotx" TargetMode="External"/></Relationships>
</file>

<file path=word/theme/theme1.xml><?xml version="1.0" encoding="utf-8"?>
<a:theme xmlns:a="http://schemas.openxmlformats.org/drawingml/2006/main" name="Howest">
  <a:themeElements>
    <a:clrScheme name="Aangepast 1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F234FEDE6BE46B46FAABC1E444B7D" ma:contentTypeVersion="" ma:contentTypeDescription="Create a new document." ma:contentTypeScope="" ma:versionID="2bc11d01aeda49a8eb5dccf04760a28a">
  <xsd:schema xmlns:xsd="http://www.w3.org/2001/XMLSchema" xmlns:xs="http://www.w3.org/2001/XMLSchema" xmlns:p="http://schemas.microsoft.com/office/2006/metadata/properties" xmlns:ns2="128482ec-0431-40d5-ab26-89ea2a4f3ccd" xmlns:ns3="7583acc1-61a6-4e1b-b2b1-eb8fb7f82e79" xmlns:ns4="a2e691a9-fcfc-4d85-a390-1894fe98bd9e" targetNamespace="http://schemas.microsoft.com/office/2006/metadata/properties" ma:root="true" ma:fieldsID="8ae80da106537ec06b64b05951cd5bd5" ns2:_="" ns3:_="" ns4:_="">
    <xsd:import namespace="128482ec-0431-40d5-ab26-89ea2a4f3ccd"/>
    <xsd:import namespace="7583acc1-61a6-4e1b-b2b1-eb8fb7f82e79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cc1-61a6-4e1b-b2b1-eb8fb7f82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0D0D-D9F9-41D5-833D-6FB6A2E8948F}">
  <ds:schemaRefs>
    <ds:schemaRef ds:uri="7583acc1-61a6-4e1b-b2b1-eb8fb7f82e7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2e691a9-fcfc-4d85-a390-1894fe98bd9e"/>
    <ds:schemaRef ds:uri="http://purl.org/dc/elements/1.1/"/>
    <ds:schemaRef ds:uri="http://schemas.microsoft.com/office/2006/metadata/properties"/>
    <ds:schemaRef ds:uri="128482ec-0431-40d5-ab26-89ea2a4f3cc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6F88ED1-9C73-47DF-BC99-547C8CF26A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77947-C728-4B3D-8A68-844E8682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7583acc1-61a6-4e1b-b2b1-eb8fb7f82e79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F0EC70-EA04-4DAD-A991-E146D4306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NEK sjabloon</Template>
  <TotalTime>4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Deraedt</dc:creator>
  <cp:keywords/>
  <dc:description/>
  <cp:lastModifiedBy>Degroote, Maxime</cp:lastModifiedBy>
  <cp:revision>3</cp:revision>
  <dcterms:created xsi:type="dcterms:W3CDTF">2019-03-18T12:24:00Z</dcterms:created>
  <dcterms:modified xsi:type="dcterms:W3CDTF">2019-03-18T12:26:00Z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0x010100998F234FEDE6BE46B46FAABC1E444B7D</vt:lpwstr>
  </property>
  <property fmtid="{D5CDD505-2E9C-101B-9397-08002B2CF9AE}" pid="3" name="Kernteam">
    <vt:lpwstr/>
  </property>
</Properties>
</file>